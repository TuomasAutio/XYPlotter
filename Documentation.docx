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9B67" w14:textId="4AC62108" w:rsidR="00E83802" w:rsidRPr="00D35B4D" w:rsidRDefault="00E83802" w:rsidP="00E83802">
      <w:pPr>
        <w:tabs>
          <w:tab w:val="left" w:pos="5103"/>
        </w:tabs>
        <w:spacing w:line="240" w:lineRule="auto"/>
        <w:rPr>
          <w:lang w:val="en-US"/>
        </w:rPr>
        <w:sectPr w:rsidR="00E83802" w:rsidRPr="00D35B4D" w:rsidSect="00CA73BA">
          <w:headerReference w:type="default" r:id="rId8"/>
          <w:footerReference w:type="default" r:id="rId9"/>
          <w:pgSz w:w="11906" w:h="16838" w:code="9"/>
          <w:pgMar w:top="9752" w:right="1134" w:bottom="1701" w:left="2268" w:header="709" w:footer="709" w:gutter="0"/>
          <w:cols w:space="708"/>
          <w:docGrid w:linePitch="360"/>
        </w:sectPr>
      </w:pPr>
      <w:r w:rsidRPr="00D35B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B5031" wp14:editId="0130288B">
                <wp:simplePos x="0" y="0"/>
                <wp:positionH relativeFrom="margin">
                  <wp:align>left</wp:align>
                </wp:positionH>
                <wp:positionV relativeFrom="paragraph">
                  <wp:posOffset>71697</wp:posOffset>
                </wp:positionV>
                <wp:extent cx="6019800" cy="1496291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96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F55D1" w14:textId="49EC6EF6" w:rsidR="0075458F" w:rsidRPr="006137FA" w:rsidRDefault="0075458F" w:rsidP="00E83802">
                            <w:pPr>
                              <w:pStyle w:val="Kirjoittaja"/>
                            </w:pPr>
                            <w:r>
                              <w:t>Lauri Marjanen, Tuomas Autio, Taneli Voutilainen</w:t>
                            </w:r>
                          </w:p>
                          <w:p w14:paraId="0C0BDC5D" w14:textId="7C35C6A6" w:rsidR="0075458F" w:rsidRPr="00101215" w:rsidRDefault="00D212C6" w:rsidP="00E83802">
                            <w:pPr>
                              <w:spacing w:before="400" w:line="240" w:lineRule="auto"/>
                              <w:contextualSpacing/>
                              <w:jc w:val="left"/>
                              <w:rPr>
                                <w:rFonts w:ascii="Arial" w:eastAsia="MS PGothic" w:hAnsi="Arial"/>
                                <w:color w:val="9B3223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eastAsia="MS PGothic" w:hAnsi="Arial"/>
                                <w:color w:val="9B3223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>XYPlotter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B50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5.65pt;width:474pt;height:117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" filled="f" stroked="f">
                <v:textbox inset=",7.2pt,,7.2pt">
                  <w:txbxContent>
                    <w:p w14:paraId="0C7F55D1" w14:textId="49EC6EF6" w:rsidR="0075458F" w:rsidRPr="006137FA" w:rsidRDefault="0075458F" w:rsidP="00E83802">
                      <w:pPr>
                        <w:pStyle w:val="Kirjoittaja"/>
                      </w:pPr>
                      <w:r>
                        <w:t>Lauri Marjanen, Tuomas Autio, Taneli Voutilainen</w:t>
                      </w:r>
                    </w:p>
                    <w:p w14:paraId="0C0BDC5D" w14:textId="7C35C6A6" w:rsidR="0075458F" w:rsidRPr="00101215" w:rsidRDefault="00D212C6" w:rsidP="00E83802">
                      <w:pPr>
                        <w:spacing w:before="400" w:line="240" w:lineRule="auto"/>
                        <w:contextualSpacing/>
                        <w:jc w:val="left"/>
                        <w:rPr>
                          <w:rFonts w:ascii="Arial" w:eastAsia="MS PGothic" w:hAnsi="Arial"/>
                          <w:color w:val="9B3223"/>
                          <w:spacing w:val="5"/>
                          <w:kern w:val="28"/>
                          <w:sz w:val="52"/>
                          <w:szCs w:val="52"/>
                        </w:rPr>
                      </w:pPr>
                      <w:r>
                        <w:rPr>
                          <w:rFonts w:ascii="Arial" w:eastAsia="MS PGothic" w:hAnsi="Arial"/>
                          <w:color w:val="9B3223"/>
                          <w:spacing w:val="5"/>
                          <w:kern w:val="28"/>
                          <w:sz w:val="52"/>
                          <w:szCs w:val="52"/>
                        </w:rPr>
                        <w:t>XYPlotter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5B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00D94" wp14:editId="4465B044">
                <wp:simplePos x="0" y="0"/>
                <wp:positionH relativeFrom="margin">
                  <wp:align>left</wp:align>
                </wp:positionH>
                <wp:positionV relativeFrom="paragraph">
                  <wp:posOffset>1807210</wp:posOffset>
                </wp:positionV>
                <wp:extent cx="2316480" cy="160020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41165" w14:textId="77777777" w:rsidR="0075458F" w:rsidRPr="00484241" w:rsidRDefault="0075458F" w:rsidP="00E83802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Metropolia Ammattikorkeakoulu</w:t>
                            </w:r>
                          </w:p>
                          <w:p w14:paraId="5F5C3871" w14:textId="77777777" w:rsidR="0075458F" w:rsidRPr="00484241" w:rsidRDefault="0075458F" w:rsidP="00E83802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 (AMK)</w:t>
                            </w:r>
                          </w:p>
                          <w:p w14:paraId="6FEE1E57" w14:textId="77777777" w:rsidR="0075458F" w:rsidRPr="00484241" w:rsidRDefault="0075458F" w:rsidP="00E83802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Tutkinto-</w:t>
                            </w: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ohjelma</w:t>
                            </w: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n nimi</w:t>
                            </w:r>
                          </w:p>
                          <w:p w14:paraId="1D0EE0E6" w14:textId="719D4A00" w:rsidR="0075458F" w:rsidRPr="00484241" w:rsidRDefault="00D212C6" w:rsidP="00E83802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Embedded Systems Project</w:t>
                            </w:r>
                          </w:p>
                          <w:p w14:paraId="5ED6A39B" w14:textId="5F7F5F3C" w:rsidR="0075458F" w:rsidRPr="00484241" w:rsidRDefault="00D212C6" w:rsidP="00E83802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5.10.2020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00D94" id="Text Box 6" o:spid="_x0000_s1027" type="#_x0000_t202" style="position:absolute;left:0;text-align:left;margin-left:0;margin-top:142.3pt;width:182.4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" filled="f" stroked="f">
                <v:textbox inset=",7.2pt,,7.2pt">
                  <w:txbxContent>
                    <w:p w14:paraId="45441165" w14:textId="77777777" w:rsidR="0075458F" w:rsidRPr="00484241" w:rsidRDefault="0075458F" w:rsidP="00E83802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Metropolia Ammattikorkeakoulu</w:t>
                      </w:r>
                    </w:p>
                    <w:p w14:paraId="5F5C3871" w14:textId="77777777" w:rsidR="0075458F" w:rsidRPr="00484241" w:rsidRDefault="0075458F" w:rsidP="00E83802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 (AMK)</w:t>
                      </w:r>
                    </w:p>
                    <w:p w14:paraId="6FEE1E57" w14:textId="77777777" w:rsidR="0075458F" w:rsidRPr="00484241" w:rsidRDefault="0075458F" w:rsidP="00E83802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Tutkinto-</w:t>
                      </w: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ohjelma</w:t>
                      </w: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n nimi</w:t>
                      </w:r>
                    </w:p>
                    <w:p w14:paraId="1D0EE0E6" w14:textId="719D4A00" w:rsidR="0075458F" w:rsidRPr="00484241" w:rsidRDefault="00D212C6" w:rsidP="00E83802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Embedded Systems Project</w:t>
                      </w:r>
                    </w:p>
                    <w:p w14:paraId="5ED6A39B" w14:textId="5F7F5F3C" w:rsidR="0075458F" w:rsidRPr="00484241" w:rsidRDefault="00D212C6" w:rsidP="00E83802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r>
                        <w:rPr>
                          <w:rFonts w:cs="Tahoma"/>
                          <w:szCs w:val="22"/>
                        </w:rPr>
                        <w:t>5.10.2020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7F4" w:rsidRPr="00D35B4D">
        <w:rPr>
          <w:lang w:val="en-US"/>
        </w:rPr>
        <w:t xml:space="preserve">              </w: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39"/>
        <w:gridCol w:w="6223"/>
      </w:tblGrid>
      <w:tr w:rsidR="00DF584A" w:rsidRPr="00D35B4D" w14:paraId="459F1D60" w14:textId="77777777" w:rsidTr="00E83802">
        <w:trPr>
          <w:trHeight w:hRule="exact" w:val="1531"/>
        </w:trPr>
        <w:tc>
          <w:tcPr>
            <w:tcW w:w="2838" w:type="dxa"/>
            <w:gridSpan w:val="2"/>
            <w:vAlign w:val="center"/>
          </w:tcPr>
          <w:p w14:paraId="7EE284FF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lastRenderedPageBreak/>
              <w:t>Tekijä</w:t>
            </w:r>
          </w:p>
          <w:p w14:paraId="53152EE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Otsikko</w:t>
            </w:r>
          </w:p>
          <w:p w14:paraId="6EB484DE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</w:p>
          <w:p w14:paraId="1E5A20A7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Sivumäärä</w:t>
            </w:r>
          </w:p>
          <w:p w14:paraId="02A35EA5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Aika</w:t>
            </w:r>
          </w:p>
        </w:tc>
        <w:tc>
          <w:tcPr>
            <w:tcW w:w="6223" w:type="dxa"/>
            <w:vAlign w:val="center"/>
          </w:tcPr>
          <w:p w14:paraId="5072875A" w14:textId="77777777" w:rsidR="00DF584A" w:rsidRPr="006E0991" w:rsidRDefault="00DF584A" w:rsidP="00CA73BA">
            <w:pPr>
              <w:pStyle w:val="tiivistelm"/>
              <w:jc w:val="left"/>
            </w:pPr>
            <w:r w:rsidRPr="006E0991">
              <w:t>Etunimi Sukunimi</w:t>
            </w:r>
          </w:p>
          <w:p w14:paraId="54BF765E" w14:textId="77777777" w:rsidR="00DF584A" w:rsidRPr="006E0991" w:rsidRDefault="00DF584A" w:rsidP="00CA73BA">
            <w:pPr>
              <w:pStyle w:val="tiivistelm"/>
              <w:jc w:val="left"/>
            </w:pPr>
            <w:r w:rsidRPr="006E0991">
              <w:t>Insinöörityön otsikko</w:t>
            </w:r>
          </w:p>
          <w:p w14:paraId="502CC97E" w14:textId="77777777" w:rsidR="00DF584A" w:rsidRPr="006E0991" w:rsidRDefault="00DF584A" w:rsidP="00CA73BA">
            <w:pPr>
              <w:pStyle w:val="tiivistelm"/>
              <w:jc w:val="left"/>
            </w:pPr>
          </w:p>
          <w:p w14:paraId="613ABC57" w14:textId="77777777" w:rsidR="00DF584A" w:rsidRPr="006E0991" w:rsidRDefault="00DF584A" w:rsidP="00CA73BA">
            <w:pPr>
              <w:pStyle w:val="tiivistelm"/>
              <w:jc w:val="left"/>
            </w:pPr>
            <w:r w:rsidRPr="006E0991">
              <w:t>xx sivua + x liitettä</w:t>
            </w:r>
          </w:p>
          <w:p w14:paraId="25584015" w14:textId="77777777" w:rsidR="00DF584A" w:rsidRPr="00D35B4D" w:rsidRDefault="002552A3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30.8.2018</w:t>
            </w:r>
          </w:p>
        </w:tc>
      </w:tr>
      <w:tr w:rsidR="00DF584A" w:rsidRPr="00D35B4D" w14:paraId="2F24ACB0" w14:textId="77777777" w:rsidTr="00E83802">
        <w:trPr>
          <w:trHeight w:val="454"/>
        </w:trPr>
        <w:tc>
          <w:tcPr>
            <w:tcW w:w="2838" w:type="dxa"/>
            <w:gridSpan w:val="2"/>
            <w:vAlign w:val="center"/>
          </w:tcPr>
          <w:p w14:paraId="0436CB1D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Tutkinto</w:t>
            </w:r>
          </w:p>
        </w:tc>
        <w:tc>
          <w:tcPr>
            <w:tcW w:w="6223" w:type="dxa"/>
            <w:vAlign w:val="center"/>
          </w:tcPr>
          <w:p w14:paraId="451AC5D7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insinööri (AMK)</w:t>
            </w:r>
          </w:p>
        </w:tc>
      </w:tr>
      <w:tr w:rsidR="00DF584A" w:rsidRPr="00D35B4D" w14:paraId="336834B0" w14:textId="77777777" w:rsidTr="00E83802">
        <w:trPr>
          <w:trHeight w:val="454"/>
        </w:trPr>
        <w:tc>
          <w:tcPr>
            <w:tcW w:w="2838" w:type="dxa"/>
            <w:gridSpan w:val="2"/>
            <w:vAlign w:val="center"/>
          </w:tcPr>
          <w:p w14:paraId="2D019EC6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Tutkinto-ohjelma</w:t>
            </w:r>
          </w:p>
        </w:tc>
        <w:tc>
          <w:tcPr>
            <w:tcW w:w="6223" w:type="dxa"/>
            <w:vAlign w:val="center"/>
          </w:tcPr>
          <w:p w14:paraId="3234ECAB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tutkinto-ohjelman nimi</w:t>
            </w:r>
          </w:p>
        </w:tc>
      </w:tr>
      <w:tr w:rsidR="00DF584A" w:rsidRPr="00D35B4D" w14:paraId="0B0F25F6" w14:textId="77777777" w:rsidTr="00E83802">
        <w:trPr>
          <w:trHeight w:val="454"/>
        </w:trPr>
        <w:tc>
          <w:tcPr>
            <w:tcW w:w="2838" w:type="dxa"/>
            <w:gridSpan w:val="2"/>
            <w:vAlign w:val="center"/>
          </w:tcPr>
          <w:p w14:paraId="3FBA123D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Ammatillinen pääaine</w:t>
            </w:r>
          </w:p>
        </w:tc>
        <w:tc>
          <w:tcPr>
            <w:tcW w:w="6223" w:type="dxa"/>
            <w:vAlign w:val="center"/>
          </w:tcPr>
          <w:p w14:paraId="605A80E1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ammatillisen pääaineen nimi</w:t>
            </w:r>
          </w:p>
        </w:tc>
      </w:tr>
      <w:tr w:rsidR="00DF584A" w:rsidRPr="00D35B4D" w14:paraId="1E770193" w14:textId="77777777" w:rsidTr="00E83802">
        <w:trPr>
          <w:trHeight w:val="794"/>
        </w:trPr>
        <w:tc>
          <w:tcPr>
            <w:tcW w:w="2838" w:type="dxa"/>
            <w:gridSpan w:val="2"/>
            <w:vAlign w:val="center"/>
          </w:tcPr>
          <w:p w14:paraId="5F30094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Ohjaajat</w:t>
            </w:r>
          </w:p>
          <w:p w14:paraId="50E02056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</w:p>
        </w:tc>
        <w:tc>
          <w:tcPr>
            <w:tcW w:w="6223" w:type="dxa"/>
            <w:vAlign w:val="center"/>
          </w:tcPr>
          <w:p w14:paraId="41456AA5" w14:textId="77777777" w:rsidR="00DF584A" w:rsidRPr="006E0991" w:rsidRDefault="00DF584A" w:rsidP="00CA73BA">
            <w:pPr>
              <w:pStyle w:val="tiivistelm"/>
              <w:jc w:val="left"/>
            </w:pPr>
            <w:r w:rsidRPr="006E0991">
              <w:t>tehtävänimike Etunimi Sukunimi</w:t>
            </w:r>
          </w:p>
          <w:p w14:paraId="1F1908E5" w14:textId="77777777" w:rsidR="00DF584A" w:rsidRPr="006E0991" w:rsidRDefault="00DF584A" w:rsidP="00CA73BA">
            <w:pPr>
              <w:pStyle w:val="tiivistelm"/>
              <w:jc w:val="left"/>
            </w:pPr>
            <w:r w:rsidRPr="006E0991">
              <w:t>tehtävänimike Etunimi Sukunimi</w:t>
            </w:r>
          </w:p>
        </w:tc>
      </w:tr>
      <w:tr w:rsidR="00DF584A" w:rsidRPr="00D35B4D" w14:paraId="0481DB84" w14:textId="77777777" w:rsidTr="00E83802">
        <w:trPr>
          <w:cantSplit/>
          <w:trHeight w:hRule="exact" w:val="7938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8429B6" w14:textId="77777777" w:rsidR="00DF584A" w:rsidRPr="006E0991" w:rsidRDefault="00DF584A" w:rsidP="00CA73BA">
            <w:pPr>
              <w:pStyle w:val="tiivistelm"/>
              <w:jc w:val="left"/>
            </w:pPr>
          </w:p>
          <w:p w14:paraId="274105A2" w14:textId="77777777" w:rsidR="00DF584A" w:rsidRPr="006E0991" w:rsidRDefault="00DF584A" w:rsidP="00CA73BA">
            <w:pPr>
              <w:pStyle w:val="tiivistelm"/>
              <w:jc w:val="left"/>
            </w:pPr>
          </w:p>
        </w:tc>
      </w:tr>
      <w:tr w:rsidR="00DF584A" w:rsidRPr="00D35B4D" w14:paraId="222F800A" w14:textId="77777777" w:rsidTr="00E83802">
        <w:tc>
          <w:tcPr>
            <w:tcW w:w="2599" w:type="dxa"/>
          </w:tcPr>
          <w:p w14:paraId="04CF0B4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Avainsanat</w:t>
            </w:r>
          </w:p>
        </w:tc>
        <w:tc>
          <w:tcPr>
            <w:tcW w:w="6462" w:type="dxa"/>
            <w:gridSpan w:val="2"/>
          </w:tcPr>
          <w:p w14:paraId="15EF8E37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</w:tc>
      </w:tr>
    </w:tbl>
    <w:p w14:paraId="134FD1FB" w14:textId="77777777" w:rsidR="00DF584A" w:rsidRPr="00D35B4D" w:rsidRDefault="00DF584A" w:rsidP="00DF584A">
      <w:pPr>
        <w:rPr>
          <w:lang w:val="en-US"/>
        </w:rPr>
        <w:sectPr w:rsidR="00DF584A" w:rsidRPr="00D35B4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DF584A" w:rsidRPr="006E0991" w14:paraId="42937BD5" w14:textId="77777777" w:rsidTr="00CA73BA">
        <w:trPr>
          <w:trHeight w:hRule="exact" w:val="1531"/>
        </w:trPr>
        <w:tc>
          <w:tcPr>
            <w:tcW w:w="2599" w:type="dxa"/>
            <w:vAlign w:val="center"/>
          </w:tcPr>
          <w:p w14:paraId="7837558F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lastRenderedPageBreak/>
              <w:t>Author</w:t>
            </w:r>
          </w:p>
          <w:p w14:paraId="7DDA44CF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Title</w:t>
            </w:r>
          </w:p>
          <w:p w14:paraId="398EAEC3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</w:p>
          <w:p w14:paraId="31D34888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Number of Pages</w:t>
            </w:r>
          </w:p>
          <w:p w14:paraId="11924D25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14:paraId="34A63FB6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First name Last name</w:t>
            </w:r>
          </w:p>
          <w:p w14:paraId="68E6F697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Title of the Thesis</w:t>
            </w:r>
          </w:p>
          <w:p w14:paraId="7F8EF803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  <w:p w14:paraId="2ACD8048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 xml:space="preserve">xx pages + x appendices </w:t>
            </w:r>
          </w:p>
          <w:p w14:paraId="28BF00EE" w14:textId="77777777" w:rsidR="00DF584A" w:rsidRPr="00D35B4D" w:rsidRDefault="009D3630" w:rsidP="009D3630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30</w:t>
            </w:r>
            <w:r w:rsidR="00DF584A" w:rsidRPr="00D35B4D">
              <w:rPr>
                <w:lang w:val="en-US"/>
              </w:rPr>
              <w:t xml:space="preserve"> August 201</w:t>
            </w:r>
            <w:r w:rsidRPr="00D35B4D">
              <w:rPr>
                <w:lang w:val="en-US"/>
              </w:rPr>
              <w:t>8</w:t>
            </w:r>
          </w:p>
        </w:tc>
      </w:tr>
      <w:tr w:rsidR="00DF584A" w:rsidRPr="00D35B4D" w14:paraId="15329232" w14:textId="77777777" w:rsidTr="00CA73BA">
        <w:trPr>
          <w:trHeight w:val="454"/>
        </w:trPr>
        <w:tc>
          <w:tcPr>
            <w:tcW w:w="2599" w:type="dxa"/>
            <w:vAlign w:val="center"/>
          </w:tcPr>
          <w:p w14:paraId="2F027E4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14:paraId="0DB288B0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Bachelor of Engineering</w:t>
            </w:r>
          </w:p>
        </w:tc>
      </w:tr>
      <w:tr w:rsidR="00DF584A" w:rsidRPr="006E0991" w14:paraId="4B91B250" w14:textId="77777777" w:rsidTr="00CA73BA">
        <w:trPr>
          <w:trHeight w:val="454"/>
        </w:trPr>
        <w:tc>
          <w:tcPr>
            <w:tcW w:w="2599" w:type="dxa"/>
            <w:vAlign w:val="center"/>
          </w:tcPr>
          <w:p w14:paraId="501F3BDD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Degree Programme</w:t>
            </w:r>
          </w:p>
        </w:tc>
        <w:tc>
          <w:tcPr>
            <w:tcW w:w="6462" w:type="dxa"/>
            <w:gridSpan w:val="2"/>
            <w:vAlign w:val="center"/>
          </w:tcPr>
          <w:p w14:paraId="594873DC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Name of the degree programme</w:t>
            </w:r>
          </w:p>
        </w:tc>
      </w:tr>
      <w:tr w:rsidR="00DF584A" w:rsidRPr="006E0991" w14:paraId="00BD648E" w14:textId="77777777" w:rsidTr="00CA73BA">
        <w:trPr>
          <w:trHeight w:val="454"/>
        </w:trPr>
        <w:tc>
          <w:tcPr>
            <w:tcW w:w="2599" w:type="dxa"/>
            <w:vAlign w:val="center"/>
          </w:tcPr>
          <w:p w14:paraId="2F72766A" w14:textId="77777777" w:rsidR="00DF584A" w:rsidRPr="00D35B4D" w:rsidRDefault="00DF584A" w:rsidP="00CA73BA">
            <w:pPr>
              <w:pStyle w:val="tiivistelm"/>
              <w:rPr>
                <w:szCs w:val="22"/>
                <w:lang w:val="en-US"/>
              </w:rPr>
            </w:pPr>
            <w:r w:rsidRPr="00D35B4D">
              <w:rPr>
                <w:lang w:val="en-US"/>
              </w:rPr>
              <w:t>Professional Major</w:t>
            </w:r>
          </w:p>
        </w:tc>
        <w:tc>
          <w:tcPr>
            <w:tcW w:w="6462" w:type="dxa"/>
            <w:gridSpan w:val="2"/>
            <w:vAlign w:val="center"/>
          </w:tcPr>
          <w:p w14:paraId="553581B2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Name of the professional major</w:t>
            </w:r>
          </w:p>
        </w:tc>
      </w:tr>
      <w:tr w:rsidR="00DF584A" w:rsidRPr="006E0991" w14:paraId="3EAB952C" w14:textId="77777777" w:rsidTr="00CA73BA">
        <w:trPr>
          <w:trHeight w:val="794"/>
        </w:trPr>
        <w:tc>
          <w:tcPr>
            <w:tcW w:w="2599" w:type="dxa"/>
            <w:vAlign w:val="center"/>
          </w:tcPr>
          <w:p w14:paraId="7CC75BB9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Instructors</w:t>
            </w:r>
          </w:p>
          <w:p w14:paraId="0716B4A2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</w:p>
        </w:tc>
        <w:tc>
          <w:tcPr>
            <w:tcW w:w="6462" w:type="dxa"/>
            <w:gridSpan w:val="2"/>
            <w:vAlign w:val="center"/>
          </w:tcPr>
          <w:p w14:paraId="0D1C6393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First name Last name, Title (for example: Project Manager)</w:t>
            </w:r>
          </w:p>
          <w:p w14:paraId="1524C523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  <w:r w:rsidRPr="00D35B4D">
              <w:rPr>
                <w:lang w:val="en-US"/>
              </w:rPr>
              <w:t>First name Last name, Title (for example: Principal Lecturer)</w:t>
            </w:r>
          </w:p>
        </w:tc>
      </w:tr>
      <w:tr w:rsidR="00DF584A" w:rsidRPr="006E0991" w14:paraId="12F34439" w14:textId="77777777" w:rsidTr="00CA73BA">
        <w:trPr>
          <w:cantSplit/>
          <w:trHeight w:hRule="exact" w:val="7938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786A16F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  <w:p w14:paraId="62EC011B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</w:tc>
      </w:tr>
      <w:tr w:rsidR="00DF584A" w:rsidRPr="00D35B4D" w14:paraId="3D13CD1A" w14:textId="77777777" w:rsidTr="00CA73BA">
        <w:tc>
          <w:tcPr>
            <w:tcW w:w="2880" w:type="dxa"/>
            <w:gridSpan w:val="2"/>
          </w:tcPr>
          <w:p w14:paraId="198D0943" w14:textId="77777777" w:rsidR="00DF584A" w:rsidRPr="00D35B4D" w:rsidRDefault="00DF584A" w:rsidP="00CA73BA">
            <w:pPr>
              <w:pStyle w:val="tiivistelm"/>
              <w:rPr>
                <w:lang w:val="en-US"/>
              </w:rPr>
            </w:pPr>
            <w:r w:rsidRPr="00D35B4D">
              <w:rPr>
                <w:lang w:val="en-US"/>
              </w:rPr>
              <w:t>Keywords</w:t>
            </w:r>
          </w:p>
        </w:tc>
        <w:tc>
          <w:tcPr>
            <w:tcW w:w="6181" w:type="dxa"/>
          </w:tcPr>
          <w:p w14:paraId="52A91EEA" w14:textId="77777777" w:rsidR="00DF584A" w:rsidRPr="00D35B4D" w:rsidRDefault="00DF584A" w:rsidP="00CA73BA">
            <w:pPr>
              <w:pStyle w:val="tiivistelm"/>
              <w:jc w:val="left"/>
              <w:rPr>
                <w:lang w:val="en-US"/>
              </w:rPr>
            </w:pPr>
          </w:p>
        </w:tc>
      </w:tr>
    </w:tbl>
    <w:p w14:paraId="3BB02CF9" w14:textId="77777777" w:rsidR="00DF584A" w:rsidRPr="00D35B4D" w:rsidRDefault="00DF584A" w:rsidP="00DF584A">
      <w:pPr>
        <w:rPr>
          <w:lang w:val="en-US"/>
        </w:rPr>
        <w:sectPr w:rsidR="00DF584A" w:rsidRPr="00D35B4D">
          <w:headerReference w:type="default" r:id="rId16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70BA0DB8" w14:textId="77777777" w:rsidR="00DF584A" w:rsidRPr="00D35B4D" w:rsidRDefault="00DF584A" w:rsidP="00DF584A">
      <w:pPr>
        <w:rPr>
          <w:lang w:val="en-US"/>
        </w:rPr>
      </w:pPr>
    </w:p>
    <w:p w14:paraId="2CAD2DB4" w14:textId="77777777" w:rsidR="00DF584A" w:rsidRPr="00D35B4D" w:rsidRDefault="00DF584A" w:rsidP="00DF584A">
      <w:pPr>
        <w:pStyle w:val="Sisllysluettelonotsikko"/>
        <w:rPr>
          <w:lang w:val="en-US"/>
        </w:rPr>
      </w:pPr>
      <w:r w:rsidRPr="00D35B4D">
        <w:rPr>
          <w:lang w:val="en-US"/>
        </w:rPr>
        <w:t>Sisällys</w:t>
      </w:r>
    </w:p>
    <w:p w14:paraId="702FE9E3" w14:textId="38BFF9A6" w:rsidR="0003375E" w:rsidRPr="00D35B4D" w:rsidRDefault="00DF584A">
      <w:pPr>
        <w:pStyle w:val="Sisluet1"/>
        <w:tabs>
          <w:tab w:val="left" w:pos="397"/>
        </w:tabs>
        <w:rPr>
          <w:rFonts w:eastAsiaTheme="minorEastAsia" w:cstheme="minorBidi"/>
          <w:lang w:val="en-US" w:eastAsia="fi-FI"/>
        </w:rPr>
      </w:pPr>
      <w:r w:rsidRPr="00D35B4D">
        <w:rPr>
          <w:lang w:val="en-US"/>
        </w:rPr>
        <w:fldChar w:fldCharType="begin"/>
      </w:r>
      <w:r w:rsidRPr="00D35B4D">
        <w:rPr>
          <w:lang w:val="en-US"/>
        </w:rPr>
        <w:instrText xml:space="preserve"> TOC \o "1-3" \h \z \u </w:instrText>
      </w:r>
      <w:r w:rsidRPr="00D35B4D">
        <w:rPr>
          <w:lang w:val="en-US"/>
        </w:rPr>
        <w:fldChar w:fldCharType="separate"/>
      </w:r>
      <w:hyperlink w:anchor="_Toc52290371" w:history="1">
        <w:r w:rsidR="0003375E" w:rsidRPr="00D35B4D">
          <w:rPr>
            <w:rStyle w:val="Hyperlinkki"/>
            <w:lang w:val="en-US"/>
          </w:rPr>
          <w:t>1</w:t>
        </w:r>
        <w:r w:rsidR="0003375E" w:rsidRPr="00D35B4D">
          <w:rPr>
            <w:rFonts w:eastAsiaTheme="minorEastAsia" w:cstheme="minorBidi"/>
            <w:lang w:val="en-US" w:eastAsia="fi-FI"/>
          </w:rPr>
          <w:tab/>
        </w:r>
        <w:r w:rsidR="0003375E" w:rsidRPr="00D35B4D">
          <w:rPr>
            <w:rStyle w:val="Hyperlinkki"/>
            <w:lang w:val="en-US"/>
          </w:rPr>
          <w:t>Intro</w:t>
        </w:r>
        <w:r w:rsidR="0003375E" w:rsidRPr="00D35B4D">
          <w:rPr>
            <w:webHidden/>
            <w:lang w:val="en-US"/>
          </w:rPr>
          <w:tab/>
        </w:r>
        <w:r w:rsidR="0003375E" w:rsidRPr="00D35B4D">
          <w:rPr>
            <w:webHidden/>
            <w:lang w:val="en-US"/>
          </w:rPr>
          <w:fldChar w:fldCharType="begin"/>
        </w:r>
        <w:r w:rsidR="0003375E" w:rsidRPr="00D35B4D">
          <w:rPr>
            <w:webHidden/>
            <w:lang w:val="en-US"/>
          </w:rPr>
          <w:instrText xml:space="preserve"> PAGEREF _Toc52290371 \h </w:instrText>
        </w:r>
        <w:r w:rsidR="0003375E" w:rsidRPr="00D35B4D">
          <w:rPr>
            <w:webHidden/>
            <w:lang w:val="en-US"/>
          </w:rPr>
        </w:r>
        <w:r w:rsidR="0003375E" w:rsidRPr="00D35B4D">
          <w:rPr>
            <w:webHidden/>
            <w:lang w:val="en-US"/>
          </w:rPr>
          <w:fldChar w:fldCharType="separate"/>
        </w:r>
        <w:r w:rsidR="0003375E" w:rsidRPr="00D35B4D">
          <w:rPr>
            <w:webHidden/>
            <w:lang w:val="en-US"/>
          </w:rPr>
          <w:t>2</w:t>
        </w:r>
        <w:r w:rsidR="0003375E" w:rsidRPr="00D35B4D">
          <w:rPr>
            <w:webHidden/>
            <w:lang w:val="en-US"/>
          </w:rPr>
          <w:fldChar w:fldCharType="end"/>
        </w:r>
      </w:hyperlink>
    </w:p>
    <w:p w14:paraId="792C968F" w14:textId="73C924CE" w:rsidR="0003375E" w:rsidRPr="00D35B4D" w:rsidRDefault="00001C51">
      <w:pPr>
        <w:pStyle w:val="Sisluet1"/>
        <w:tabs>
          <w:tab w:val="left" w:pos="397"/>
        </w:tabs>
        <w:rPr>
          <w:rFonts w:eastAsiaTheme="minorEastAsia" w:cstheme="minorBidi"/>
          <w:lang w:val="en-US" w:eastAsia="fi-FI"/>
        </w:rPr>
      </w:pPr>
      <w:hyperlink w:anchor="_Toc52290372" w:history="1">
        <w:r w:rsidR="0003375E" w:rsidRPr="00D35B4D">
          <w:rPr>
            <w:rStyle w:val="Hyperlinkki"/>
            <w:lang w:val="en-US"/>
          </w:rPr>
          <w:t>2</w:t>
        </w:r>
        <w:r w:rsidR="0003375E" w:rsidRPr="00D35B4D">
          <w:rPr>
            <w:rFonts w:eastAsiaTheme="minorEastAsia" w:cstheme="minorBidi"/>
            <w:lang w:val="en-US" w:eastAsia="fi-FI"/>
          </w:rPr>
          <w:tab/>
        </w:r>
        <w:r w:rsidR="0003375E" w:rsidRPr="00D35B4D">
          <w:rPr>
            <w:rStyle w:val="Hyperlinkki"/>
            <w:lang w:val="en-US"/>
          </w:rPr>
          <w:t>Hardware</w:t>
        </w:r>
        <w:r w:rsidR="0003375E" w:rsidRPr="00D35B4D">
          <w:rPr>
            <w:webHidden/>
            <w:lang w:val="en-US"/>
          </w:rPr>
          <w:tab/>
        </w:r>
        <w:r w:rsidR="0003375E" w:rsidRPr="00D35B4D">
          <w:rPr>
            <w:webHidden/>
            <w:lang w:val="en-US"/>
          </w:rPr>
          <w:fldChar w:fldCharType="begin"/>
        </w:r>
        <w:r w:rsidR="0003375E" w:rsidRPr="00D35B4D">
          <w:rPr>
            <w:webHidden/>
            <w:lang w:val="en-US"/>
          </w:rPr>
          <w:instrText xml:space="preserve"> PAGEREF _Toc52290372 \h </w:instrText>
        </w:r>
        <w:r w:rsidR="0003375E" w:rsidRPr="00D35B4D">
          <w:rPr>
            <w:webHidden/>
            <w:lang w:val="en-US"/>
          </w:rPr>
        </w:r>
        <w:r w:rsidR="0003375E" w:rsidRPr="00D35B4D">
          <w:rPr>
            <w:webHidden/>
            <w:lang w:val="en-US"/>
          </w:rPr>
          <w:fldChar w:fldCharType="separate"/>
        </w:r>
        <w:r w:rsidR="0003375E" w:rsidRPr="00D35B4D">
          <w:rPr>
            <w:webHidden/>
            <w:lang w:val="en-US"/>
          </w:rPr>
          <w:t>3</w:t>
        </w:r>
        <w:r w:rsidR="0003375E" w:rsidRPr="00D35B4D">
          <w:rPr>
            <w:webHidden/>
            <w:lang w:val="en-US"/>
          </w:rPr>
          <w:fldChar w:fldCharType="end"/>
        </w:r>
      </w:hyperlink>
    </w:p>
    <w:p w14:paraId="3E98D7C5" w14:textId="4AD4B9C1" w:rsidR="0003375E" w:rsidRPr="00D35B4D" w:rsidRDefault="00001C51">
      <w:pPr>
        <w:pStyle w:val="Sisluet2"/>
        <w:rPr>
          <w:rFonts w:eastAsiaTheme="minorEastAsia" w:cstheme="minorBidi"/>
          <w:noProof/>
          <w:lang w:val="en-US" w:eastAsia="fi-FI"/>
        </w:rPr>
      </w:pPr>
      <w:hyperlink w:anchor="_Toc52290373" w:history="1">
        <w:r w:rsidR="0003375E" w:rsidRPr="00D35B4D">
          <w:rPr>
            <w:rStyle w:val="Hyperlinkki"/>
            <w:noProof/>
            <w:lang w:val="en-US"/>
          </w:rPr>
          <w:t>2.1</w:t>
        </w:r>
        <w:r w:rsidR="0003375E" w:rsidRPr="00D35B4D">
          <w:rPr>
            <w:rFonts w:eastAsiaTheme="minorEastAsia" w:cstheme="minorBidi"/>
            <w:noProof/>
            <w:lang w:val="en-US" w:eastAsia="fi-FI"/>
          </w:rPr>
          <w:tab/>
        </w:r>
        <w:r w:rsidR="0003375E" w:rsidRPr="00D35B4D">
          <w:rPr>
            <w:rStyle w:val="Hyperlinkki"/>
            <w:noProof/>
            <w:lang w:val="en-US"/>
          </w:rPr>
          <w:t>LPCXpresso 1549</w:t>
        </w:r>
        <w:r w:rsidR="0003375E" w:rsidRPr="00D35B4D">
          <w:rPr>
            <w:noProof/>
            <w:webHidden/>
            <w:lang w:val="en-US"/>
          </w:rPr>
          <w:tab/>
        </w:r>
        <w:r w:rsidR="0003375E" w:rsidRPr="00D35B4D">
          <w:rPr>
            <w:noProof/>
            <w:webHidden/>
            <w:lang w:val="en-US"/>
          </w:rPr>
          <w:fldChar w:fldCharType="begin"/>
        </w:r>
        <w:r w:rsidR="0003375E" w:rsidRPr="00D35B4D">
          <w:rPr>
            <w:noProof/>
            <w:webHidden/>
            <w:lang w:val="en-US"/>
          </w:rPr>
          <w:instrText xml:space="preserve"> PAGEREF _Toc52290373 \h </w:instrText>
        </w:r>
        <w:r w:rsidR="0003375E" w:rsidRPr="00D35B4D">
          <w:rPr>
            <w:noProof/>
            <w:webHidden/>
            <w:lang w:val="en-US"/>
          </w:rPr>
        </w:r>
        <w:r w:rsidR="0003375E" w:rsidRPr="00D35B4D">
          <w:rPr>
            <w:noProof/>
            <w:webHidden/>
            <w:lang w:val="en-US"/>
          </w:rPr>
          <w:fldChar w:fldCharType="separate"/>
        </w:r>
        <w:r w:rsidR="0003375E" w:rsidRPr="00D35B4D">
          <w:rPr>
            <w:noProof/>
            <w:webHidden/>
            <w:lang w:val="en-US"/>
          </w:rPr>
          <w:t>3</w:t>
        </w:r>
        <w:r w:rsidR="0003375E" w:rsidRPr="00D35B4D">
          <w:rPr>
            <w:noProof/>
            <w:webHidden/>
            <w:lang w:val="en-US"/>
          </w:rPr>
          <w:fldChar w:fldCharType="end"/>
        </w:r>
      </w:hyperlink>
    </w:p>
    <w:p w14:paraId="089A8918" w14:textId="4A0B322B" w:rsidR="0003375E" w:rsidRPr="00D35B4D" w:rsidRDefault="00001C51">
      <w:pPr>
        <w:pStyle w:val="Sisluet2"/>
        <w:rPr>
          <w:rFonts w:eastAsiaTheme="minorEastAsia" w:cstheme="minorBidi"/>
          <w:noProof/>
          <w:lang w:val="en-US" w:eastAsia="fi-FI"/>
        </w:rPr>
      </w:pPr>
      <w:hyperlink w:anchor="_Toc52290374" w:history="1">
        <w:r w:rsidR="0003375E" w:rsidRPr="00D35B4D">
          <w:rPr>
            <w:rStyle w:val="Hyperlinkki"/>
            <w:noProof/>
            <w:lang w:val="en-US"/>
          </w:rPr>
          <w:t>2.2</w:t>
        </w:r>
        <w:r w:rsidR="0003375E" w:rsidRPr="00D35B4D">
          <w:rPr>
            <w:rFonts w:eastAsiaTheme="minorEastAsia" w:cstheme="minorBidi"/>
            <w:noProof/>
            <w:lang w:val="en-US" w:eastAsia="fi-FI"/>
          </w:rPr>
          <w:tab/>
        </w:r>
        <w:r w:rsidR="0003375E" w:rsidRPr="00D35B4D">
          <w:rPr>
            <w:rStyle w:val="Hyperlinkki"/>
            <w:noProof/>
            <w:lang w:val="en-US"/>
          </w:rPr>
          <w:t>XYPlotter</w:t>
        </w:r>
        <w:r w:rsidR="0003375E" w:rsidRPr="00D35B4D">
          <w:rPr>
            <w:noProof/>
            <w:webHidden/>
            <w:lang w:val="en-US"/>
          </w:rPr>
          <w:tab/>
        </w:r>
        <w:r w:rsidR="0003375E" w:rsidRPr="00D35B4D">
          <w:rPr>
            <w:noProof/>
            <w:webHidden/>
            <w:lang w:val="en-US"/>
          </w:rPr>
          <w:fldChar w:fldCharType="begin"/>
        </w:r>
        <w:r w:rsidR="0003375E" w:rsidRPr="00D35B4D">
          <w:rPr>
            <w:noProof/>
            <w:webHidden/>
            <w:lang w:val="en-US"/>
          </w:rPr>
          <w:instrText xml:space="preserve"> PAGEREF _Toc52290374 \h </w:instrText>
        </w:r>
        <w:r w:rsidR="0003375E" w:rsidRPr="00D35B4D">
          <w:rPr>
            <w:noProof/>
            <w:webHidden/>
            <w:lang w:val="en-US"/>
          </w:rPr>
        </w:r>
        <w:r w:rsidR="0003375E" w:rsidRPr="00D35B4D">
          <w:rPr>
            <w:noProof/>
            <w:webHidden/>
            <w:lang w:val="en-US"/>
          </w:rPr>
          <w:fldChar w:fldCharType="separate"/>
        </w:r>
        <w:r w:rsidR="0003375E" w:rsidRPr="00D35B4D">
          <w:rPr>
            <w:noProof/>
            <w:webHidden/>
            <w:lang w:val="en-US"/>
          </w:rPr>
          <w:t>3</w:t>
        </w:r>
        <w:r w:rsidR="0003375E" w:rsidRPr="00D35B4D">
          <w:rPr>
            <w:noProof/>
            <w:webHidden/>
            <w:lang w:val="en-US"/>
          </w:rPr>
          <w:fldChar w:fldCharType="end"/>
        </w:r>
      </w:hyperlink>
    </w:p>
    <w:p w14:paraId="2B8A201B" w14:textId="6411D139" w:rsidR="0003375E" w:rsidRPr="00D35B4D" w:rsidRDefault="00001C51">
      <w:pPr>
        <w:pStyle w:val="Sisluet2"/>
        <w:rPr>
          <w:rFonts w:eastAsiaTheme="minorEastAsia" w:cstheme="minorBidi"/>
          <w:noProof/>
          <w:lang w:val="en-US" w:eastAsia="fi-FI"/>
        </w:rPr>
      </w:pPr>
      <w:hyperlink w:anchor="_Toc52290375" w:history="1">
        <w:r w:rsidR="0003375E" w:rsidRPr="00D35B4D">
          <w:rPr>
            <w:rStyle w:val="Hyperlinkki"/>
            <w:noProof/>
            <w:lang w:val="en-US"/>
          </w:rPr>
          <w:t>2.3</w:t>
        </w:r>
        <w:r w:rsidR="0003375E" w:rsidRPr="00D35B4D">
          <w:rPr>
            <w:rFonts w:eastAsiaTheme="minorEastAsia" w:cstheme="minorBidi"/>
            <w:noProof/>
            <w:lang w:val="en-US" w:eastAsia="fi-FI"/>
          </w:rPr>
          <w:tab/>
        </w:r>
        <w:r w:rsidR="0003375E" w:rsidRPr="00D35B4D">
          <w:rPr>
            <w:rStyle w:val="Hyperlinkki"/>
            <w:noProof/>
            <w:lang w:val="en-US"/>
          </w:rPr>
          <w:t>Signal Capture Board</w:t>
        </w:r>
        <w:r w:rsidR="0003375E" w:rsidRPr="00D35B4D">
          <w:rPr>
            <w:noProof/>
            <w:webHidden/>
            <w:lang w:val="en-US"/>
          </w:rPr>
          <w:tab/>
        </w:r>
        <w:r w:rsidR="0003375E" w:rsidRPr="00D35B4D">
          <w:rPr>
            <w:noProof/>
            <w:webHidden/>
            <w:lang w:val="en-US"/>
          </w:rPr>
          <w:fldChar w:fldCharType="begin"/>
        </w:r>
        <w:r w:rsidR="0003375E" w:rsidRPr="00D35B4D">
          <w:rPr>
            <w:noProof/>
            <w:webHidden/>
            <w:lang w:val="en-US"/>
          </w:rPr>
          <w:instrText xml:space="preserve"> PAGEREF _Toc52290375 \h </w:instrText>
        </w:r>
        <w:r w:rsidR="0003375E" w:rsidRPr="00D35B4D">
          <w:rPr>
            <w:noProof/>
            <w:webHidden/>
            <w:lang w:val="en-US"/>
          </w:rPr>
        </w:r>
        <w:r w:rsidR="0003375E" w:rsidRPr="00D35B4D">
          <w:rPr>
            <w:noProof/>
            <w:webHidden/>
            <w:lang w:val="en-US"/>
          </w:rPr>
          <w:fldChar w:fldCharType="separate"/>
        </w:r>
        <w:r w:rsidR="0003375E" w:rsidRPr="00D35B4D">
          <w:rPr>
            <w:noProof/>
            <w:webHidden/>
            <w:lang w:val="en-US"/>
          </w:rPr>
          <w:t>3</w:t>
        </w:r>
        <w:r w:rsidR="0003375E" w:rsidRPr="00D35B4D">
          <w:rPr>
            <w:noProof/>
            <w:webHidden/>
            <w:lang w:val="en-US"/>
          </w:rPr>
          <w:fldChar w:fldCharType="end"/>
        </w:r>
      </w:hyperlink>
    </w:p>
    <w:p w14:paraId="6CFE8319" w14:textId="06F6A564" w:rsidR="0003375E" w:rsidRPr="00D35B4D" w:rsidRDefault="00001C51">
      <w:pPr>
        <w:pStyle w:val="Sisluet1"/>
        <w:tabs>
          <w:tab w:val="left" w:pos="397"/>
        </w:tabs>
        <w:rPr>
          <w:rFonts w:eastAsiaTheme="minorEastAsia" w:cstheme="minorBidi"/>
          <w:lang w:val="en-US" w:eastAsia="fi-FI"/>
        </w:rPr>
      </w:pPr>
      <w:hyperlink w:anchor="_Toc52290376" w:history="1">
        <w:r w:rsidR="0003375E" w:rsidRPr="00D35B4D">
          <w:rPr>
            <w:rStyle w:val="Hyperlinkki"/>
            <w:lang w:val="en-US"/>
          </w:rPr>
          <w:t>3</w:t>
        </w:r>
        <w:r w:rsidR="0003375E" w:rsidRPr="00D35B4D">
          <w:rPr>
            <w:rFonts w:eastAsiaTheme="minorEastAsia" w:cstheme="minorBidi"/>
            <w:lang w:val="en-US" w:eastAsia="fi-FI"/>
          </w:rPr>
          <w:tab/>
        </w:r>
        <w:r w:rsidR="0003375E" w:rsidRPr="00D35B4D">
          <w:rPr>
            <w:rStyle w:val="Hyperlinkki"/>
            <w:lang w:val="en-US"/>
          </w:rPr>
          <w:t>Software</w:t>
        </w:r>
        <w:r w:rsidR="0003375E" w:rsidRPr="00D35B4D">
          <w:rPr>
            <w:webHidden/>
            <w:lang w:val="en-US"/>
          </w:rPr>
          <w:tab/>
        </w:r>
        <w:r w:rsidR="0003375E" w:rsidRPr="00D35B4D">
          <w:rPr>
            <w:webHidden/>
            <w:lang w:val="en-US"/>
          </w:rPr>
          <w:fldChar w:fldCharType="begin"/>
        </w:r>
        <w:r w:rsidR="0003375E" w:rsidRPr="00D35B4D">
          <w:rPr>
            <w:webHidden/>
            <w:lang w:val="en-US"/>
          </w:rPr>
          <w:instrText xml:space="preserve"> PAGEREF _Toc52290376 \h </w:instrText>
        </w:r>
        <w:r w:rsidR="0003375E" w:rsidRPr="00D35B4D">
          <w:rPr>
            <w:webHidden/>
            <w:lang w:val="en-US"/>
          </w:rPr>
        </w:r>
        <w:r w:rsidR="0003375E" w:rsidRPr="00D35B4D">
          <w:rPr>
            <w:webHidden/>
            <w:lang w:val="en-US"/>
          </w:rPr>
          <w:fldChar w:fldCharType="separate"/>
        </w:r>
        <w:r w:rsidR="0003375E" w:rsidRPr="00D35B4D">
          <w:rPr>
            <w:webHidden/>
            <w:lang w:val="en-US"/>
          </w:rPr>
          <w:t>4</w:t>
        </w:r>
        <w:r w:rsidR="0003375E" w:rsidRPr="00D35B4D">
          <w:rPr>
            <w:webHidden/>
            <w:lang w:val="en-US"/>
          </w:rPr>
          <w:fldChar w:fldCharType="end"/>
        </w:r>
      </w:hyperlink>
    </w:p>
    <w:p w14:paraId="7AF8475F" w14:textId="3AB89091" w:rsidR="0003375E" w:rsidRPr="00D35B4D" w:rsidRDefault="00001C51">
      <w:pPr>
        <w:pStyle w:val="Sisluet2"/>
        <w:rPr>
          <w:rFonts w:eastAsiaTheme="minorEastAsia" w:cstheme="minorBidi"/>
          <w:noProof/>
          <w:lang w:val="en-US" w:eastAsia="fi-FI"/>
        </w:rPr>
      </w:pPr>
      <w:hyperlink w:anchor="_Toc52290377" w:history="1">
        <w:r w:rsidR="0003375E" w:rsidRPr="00D35B4D">
          <w:rPr>
            <w:rStyle w:val="Hyperlinkki"/>
            <w:noProof/>
            <w:lang w:val="en-US"/>
          </w:rPr>
          <w:t>3.1</w:t>
        </w:r>
        <w:r w:rsidR="0003375E" w:rsidRPr="00D35B4D">
          <w:rPr>
            <w:rFonts w:eastAsiaTheme="minorEastAsia" w:cstheme="minorBidi"/>
            <w:noProof/>
            <w:lang w:val="en-US" w:eastAsia="fi-FI"/>
          </w:rPr>
          <w:tab/>
        </w:r>
        <w:r w:rsidR="0003375E" w:rsidRPr="00D35B4D">
          <w:rPr>
            <w:rStyle w:val="Hyperlinkki"/>
            <w:noProof/>
            <w:lang w:val="en-US"/>
          </w:rPr>
          <w:t>FreeRTOS</w:t>
        </w:r>
        <w:r w:rsidR="0003375E" w:rsidRPr="00D35B4D">
          <w:rPr>
            <w:noProof/>
            <w:webHidden/>
            <w:lang w:val="en-US"/>
          </w:rPr>
          <w:tab/>
        </w:r>
        <w:r w:rsidR="0003375E" w:rsidRPr="00D35B4D">
          <w:rPr>
            <w:noProof/>
            <w:webHidden/>
            <w:lang w:val="en-US"/>
          </w:rPr>
          <w:fldChar w:fldCharType="begin"/>
        </w:r>
        <w:r w:rsidR="0003375E" w:rsidRPr="00D35B4D">
          <w:rPr>
            <w:noProof/>
            <w:webHidden/>
            <w:lang w:val="en-US"/>
          </w:rPr>
          <w:instrText xml:space="preserve"> PAGEREF _Toc52290377 \h </w:instrText>
        </w:r>
        <w:r w:rsidR="0003375E" w:rsidRPr="00D35B4D">
          <w:rPr>
            <w:noProof/>
            <w:webHidden/>
            <w:lang w:val="en-US"/>
          </w:rPr>
        </w:r>
        <w:r w:rsidR="0003375E" w:rsidRPr="00D35B4D">
          <w:rPr>
            <w:noProof/>
            <w:webHidden/>
            <w:lang w:val="en-US"/>
          </w:rPr>
          <w:fldChar w:fldCharType="separate"/>
        </w:r>
        <w:r w:rsidR="0003375E" w:rsidRPr="00D35B4D">
          <w:rPr>
            <w:noProof/>
            <w:webHidden/>
            <w:lang w:val="en-US"/>
          </w:rPr>
          <w:t>4</w:t>
        </w:r>
        <w:r w:rsidR="0003375E" w:rsidRPr="00D35B4D">
          <w:rPr>
            <w:noProof/>
            <w:webHidden/>
            <w:lang w:val="en-US"/>
          </w:rPr>
          <w:fldChar w:fldCharType="end"/>
        </w:r>
      </w:hyperlink>
    </w:p>
    <w:p w14:paraId="21D6F9EE" w14:textId="482FC944" w:rsidR="0003375E" w:rsidRPr="00D35B4D" w:rsidRDefault="00001C51">
      <w:pPr>
        <w:pStyle w:val="Sisluet2"/>
        <w:rPr>
          <w:rFonts w:eastAsiaTheme="minorEastAsia" w:cstheme="minorBidi"/>
          <w:noProof/>
          <w:lang w:val="en-US" w:eastAsia="fi-FI"/>
        </w:rPr>
      </w:pPr>
      <w:hyperlink w:anchor="_Toc52290378" w:history="1">
        <w:r w:rsidR="0003375E" w:rsidRPr="00D35B4D">
          <w:rPr>
            <w:rStyle w:val="Hyperlinkki"/>
            <w:noProof/>
            <w:lang w:val="en-US"/>
          </w:rPr>
          <w:t>3.2</w:t>
        </w:r>
        <w:r w:rsidR="0003375E" w:rsidRPr="00D35B4D">
          <w:rPr>
            <w:rFonts w:eastAsiaTheme="minorEastAsia" w:cstheme="minorBidi"/>
            <w:noProof/>
            <w:lang w:val="en-US" w:eastAsia="fi-FI"/>
          </w:rPr>
          <w:tab/>
        </w:r>
        <w:r w:rsidR="0003375E" w:rsidRPr="00D35B4D">
          <w:rPr>
            <w:rStyle w:val="Hyperlinkki"/>
            <w:noProof/>
            <w:lang w:val="en-US"/>
          </w:rPr>
          <w:t>mDraw</w:t>
        </w:r>
        <w:r w:rsidR="0003375E" w:rsidRPr="00D35B4D">
          <w:rPr>
            <w:noProof/>
            <w:webHidden/>
            <w:lang w:val="en-US"/>
          </w:rPr>
          <w:tab/>
        </w:r>
        <w:r w:rsidR="0003375E" w:rsidRPr="00D35B4D">
          <w:rPr>
            <w:noProof/>
            <w:webHidden/>
            <w:lang w:val="en-US"/>
          </w:rPr>
          <w:fldChar w:fldCharType="begin"/>
        </w:r>
        <w:r w:rsidR="0003375E" w:rsidRPr="00D35B4D">
          <w:rPr>
            <w:noProof/>
            <w:webHidden/>
            <w:lang w:val="en-US"/>
          </w:rPr>
          <w:instrText xml:space="preserve"> PAGEREF _Toc52290378 \h </w:instrText>
        </w:r>
        <w:r w:rsidR="0003375E" w:rsidRPr="00D35B4D">
          <w:rPr>
            <w:noProof/>
            <w:webHidden/>
            <w:lang w:val="en-US"/>
          </w:rPr>
        </w:r>
        <w:r w:rsidR="0003375E" w:rsidRPr="00D35B4D">
          <w:rPr>
            <w:noProof/>
            <w:webHidden/>
            <w:lang w:val="en-US"/>
          </w:rPr>
          <w:fldChar w:fldCharType="separate"/>
        </w:r>
        <w:r w:rsidR="0003375E" w:rsidRPr="00D35B4D">
          <w:rPr>
            <w:noProof/>
            <w:webHidden/>
            <w:lang w:val="en-US"/>
          </w:rPr>
          <w:t>4</w:t>
        </w:r>
        <w:r w:rsidR="0003375E" w:rsidRPr="00D35B4D">
          <w:rPr>
            <w:noProof/>
            <w:webHidden/>
            <w:lang w:val="en-US"/>
          </w:rPr>
          <w:fldChar w:fldCharType="end"/>
        </w:r>
      </w:hyperlink>
    </w:p>
    <w:p w14:paraId="4F3EE106" w14:textId="61876985" w:rsidR="0003375E" w:rsidRPr="00D35B4D" w:rsidRDefault="00001C51">
      <w:pPr>
        <w:pStyle w:val="Sisluet2"/>
        <w:rPr>
          <w:rFonts w:eastAsiaTheme="minorEastAsia" w:cstheme="minorBidi"/>
          <w:noProof/>
          <w:lang w:val="en-US" w:eastAsia="fi-FI"/>
        </w:rPr>
      </w:pPr>
      <w:hyperlink w:anchor="_Toc52290379" w:history="1">
        <w:r w:rsidR="0003375E" w:rsidRPr="00D35B4D">
          <w:rPr>
            <w:rStyle w:val="Hyperlinkki"/>
            <w:noProof/>
            <w:lang w:val="en-US"/>
          </w:rPr>
          <w:t>3.3</w:t>
        </w:r>
        <w:r w:rsidR="0003375E" w:rsidRPr="00D35B4D">
          <w:rPr>
            <w:rFonts w:eastAsiaTheme="minorEastAsia" w:cstheme="minorBidi"/>
            <w:noProof/>
            <w:lang w:val="en-US" w:eastAsia="fi-FI"/>
          </w:rPr>
          <w:tab/>
        </w:r>
        <w:r w:rsidR="0003375E" w:rsidRPr="00D35B4D">
          <w:rPr>
            <w:rStyle w:val="Hyperlinkki"/>
            <w:noProof/>
            <w:lang w:val="en-US"/>
          </w:rPr>
          <w:t>The Code?</w:t>
        </w:r>
        <w:r w:rsidR="0003375E" w:rsidRPr="00D35B4D">
          <w:rPr>
            <w:noProof/>
            <w:webHidden/>
            <w:lang w:val="en-US"/>
          </w:rPr>
          <w:tab/>
        </w:r>
        <w:r w:rsidR="0003375E" w:rsidRPr="00D35B4D">
          <w:rPr>
            <w:noProof/>
            <w:webHidden/>
            <w:lang w:val="en-US"/>
          </w:rPr>
          <w:fldChar w:fldCharType="begin"/>
        </w:r>
        <w:r w:rsidR="0003375E" w:rsidRPr="00D35B4D">
          <w:rPr>
            <w:noProof/>
            <w:webHidden/>
            <w:lang w:val="en-US"/>
          </w:rPr>
          <w:instrText xml:space="preserve"> PAGEREF _Toc52290379 \h </w:instrText>
        </w:r>
        <w:r w:rsidR="0003375E" w:rsidRPr="00D35B4D">
          <w:rPr>
            <w:noProof/>
            <w:webHidden/>
            <w:lang w:val="en-US"/>
          </w:rPr>
        </w:r>
        <w:r w:rsidR="0003375E" w:rsidRPr="00D35B4D">
          <w:rPr>
            <w:noProof/>
            <w:webHidden/>
            <w:lang w:val="en-US"/>
          </w:rPr>
          <w:fldChar w:fldCharType="separate"/>
        </w:r>
        <w:r w:rsidR="0003375E" w:rsidRPr="00D35B4D">
          <w:rPr>
            <w:noProof/>
            <w:webHidden/>
            <w:lang w:val="en-US"/>
          </w:rPr>
          <w:t>4</w:t>
        </w:r>
        <w:r w:rsidR="0003375E" w:rsidRPr="00D35B4D">
          <w:rPr>
            <w:noProof/>
            <w:webHidden/>
            <w:lang w:val="en-US"/>
          </w:rPr>
          <w:fldChar w:fldCharType="end"/>
        </w:r>
      </w:hyperlink>
    </w:p>
    <w:p w14:paraId="3A4B7A8C" w14:textId="0012C9A8" w:rsidR="0003375E" w:rsidRPr="00D35B4D" w:rsidRDefault="00001C51">
      <w:pPr>
        <w:pStyle w:val="Sisluet1"/>
        <w:tabs>
          <w:tab w:val="left" w:pos="397"/>
        </w:tabs>
        <w:rPr>
          <w:rFonts w:eastAsiaTheme="minorEastAsia" w:cstheme="minorBidi"/>
          <w:lang w:val="en-US" w:eastAsia="fi-FI"/>
        </w:rPr>
      </w:pPr>
      <w:hyperlink w:anchor="_Toc52290380" w:history="1">
        <w:r w:rsidR="0003375E" w:rsidRPr="00D35B4D">
          <w:rPr>
            <w:rStyle w:val="Hyperlinkki"/>
            <w:lang w:val="en-US"/>
          </w:rPr>
          <w:t>4</w:t>
        </w:r>
        <w:r w:rsidR="0003375E" w:rsidRPr="00D35B4D">
          <w:rPr>
            <w:rFonts w:eastAsiaTheme="minorEastAsia" w:cstheme="minorBidi"/>
            <w:lang w:val="en-US" w:eastAsia="fi-FI"/>
          </w:rPr>
          <w:tab/>
        </w:r>
        <w:r w:rsidR="0003375E" w:rsidRPr="00D35B4D">
          <w:rPr>
            <w:rStyle w:val="Hyperlinkki"/>
            <w:lang w:val="en-US"/>
          </w:rPr>
          <w:t>Outcome</w:t>
        </w:r>
        <w:r w:rsidR="0003375E" w:rsidRPr="00D35B4D">
          <w:rPr>
            <w:webHidden/>
            <w:lang w:val="en-US"/>
          </w:rPr>
          <w:tab/>
        </w:r>
        <w:r w:rsidR="0003375E" w:rsidRPr="00D35B4D">
          <w:rPr>
            <w:webHidden/>
            <w:lang w:val="en-US"/>
          </w:rPr>
          <w:fldChar w:fldCharType="begin"/>
        </w:r>
        <w:r w:rsidR="0003375E" w:rsidRPr="00D35B4D">
          <w:rPr>
            <w:webHidden/>
            <w:lang w:val="en-US"/>
          </w:rPr>
          <w:instrText xml:space="preserve"> PAGEREF _Toc52290380 \h </w:instrText>
        </w:r>
        <w:r w:rsidR="0003375E" w:rsidRPr="00D35B4D">
          <w:rPr>
            <w:webHidden/>
            <w:lang w:val="en-US"/>
          </w:rPr>
        </w:r>
        <w:r w:rsidR="0003375E" w:rsidRPr="00D35B4D">
          <w:rPr>
            <w:webHidden/>
            <w:lang w:val="en-US"/>
          </w:rPr>
          <w:fldChar w:fldCharType="separate"/>
        </w:r>
        <w:r w:rsidR="0003375E" w:rsidRPr="00D35B4D">
          <w:rPr>
            <w:webHidden/>
            <w:lang w:val="en-US"/>
          </w:rPr>
          <w:t>5</w:t>
        </w:r>
        <w:r w:rsidR="0003375E" w:rsidRPr="00D35B4D">
          <w:rPr>
            <w:webHidden/>
            <w:lang w:val="en-US"/>
          </w:rPr>
          <w:fldChar w:fldCharType="end"/>
        </w:r>
      </w:hyperlink>
    </w:p>
    <w:p w14:paraId="5366E597" w14:textId="7CA91EC1" w:rsidR="00DF584A" w:rsidRPr="006E0991" w:rsidRDefault="00DF584A" w:rsidP="00DF584A">
      <w:pPr>
        <w:pStyle w:val="Sisllysluettelonsivunumerotonkohta"/>
      </w:pPr>
      <w:r w:rsidRPr="00D35B4D">
        <w:rPr>
          <w:lang w:val="en-US"/>
        </w:rPr>
        <w:fldChar w:fldCharType="end"/>
      </w:r>
      <w:r w:rsidRPr="006E0991">
        <w:t xml:space="preserve">Liitteet </w:t>
      </w:r>
    </w:p>
    <w:p w14:paraId="2D82A939" w14:textId="77777777" w:rsidR="00DF584A" w:rsidRPr="006E0991" w:rsidRDefault="00DF584A" w:rsidP="00DF584A">
      <w:pPr>
        <w:pStyle w:val="Sisllysluettelonsivunumerotonkohta"/>
      </w:pPr>
      <w:r w:rsidRPr="006E0991">
        <w:t xml:space="preserve">Liite 1. Liitteen nimi </w:t>
      </w:r>
    </w:p>
    <w:p w14:paraId="08A2C19B" w14:textId="77777777" w:rsidR="00DF584A" w:rsidRPr="00D35B4D" w:rsidRDefault="00DF584A" w:rsidP="00DF584A">
      <w:pPr>
        <w:pStyle w:val="Sisllysluettelonsivunumerotonkohta"/>
        <w:rPr>
          <w:lang w:val="en-US"/>
        </w:rPr>
      </w:pPr>
      <w:r w:rsidRPr="006E0991">
        <w:t xml:space="preserve">Liite 2. </w:t>
      </w:r>
      <w:r w:rsidRPr="00D35B4D">
        <w:rPr>
          <w:lang w:val="en-US"/>
        </w:rPr>
        <w:t>Liitteen nimi</w:t>
      </w:r>
    </w:p>
    <w:p w14:paraId="66EA1F3D" w14:textId="77777777" w:rsidR="00DF584A" w:rsidRPr="00D35B4D" w:rsidRDefault="00DF584A" w:rsidP="00DF584A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D35B4D">
        <w:rPr>
          <w:lang w:val="en-US"/>
        </w:rPr>
        <w:br w:type="page"/>
      </w:r>
    </w:p>
    <w:p w14:paraId="1EE64329" w14:textId="2D79A4AE" w:rsidR="00600602" w:rsidRPr="00D35B4D" w:rsidRDefault="00F971E1" w:rsidP="00F971E1">
      <w:pPr>
        <w:pStyle w:val="Otsikko1"/>
        <w:rPr>
          <w:lang w:val="en-US"/>
        </w:rPr>
      </w:pPr>
      <w:bookmarkStart w:id="0" w:name="_Toc52290371"/>
      <w:r w:rsidRPr="00D35B4D">
        <w:rPr>
          <w:lang w:val="en-US"/>
        </w:rPr>
        <w:lastRenderedPageBreak/>
        <w:t>Intro</w:t>
      </w:r>
      <w:bookmarkEnd w:id="0"/>
    </w:p>
    <w:p w14:paraId="2EAF7763" w14:textId="6D566E4C" w:rsidR="00F971E1" w:rsidRPr="00D35B4D" w:rsidRDefault="00C75FE2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D35B4D">
        <w:rPr>
          <w:lang w:val="en-US"/>
        </w:rPr>
        <w:t>The main goal for this project was to accomplish a working solution to draw with the XY-Plotter using LPCXpresso 1549 microcontroller. This project was done for the Embedded Systems Project course. This project employed three students.</w:t>
      </w:r>
    </w:p>
    <w:p w14:paraId="77BF19CB" w14:textId="6A8F30EF" w:rsidR="00F971E1" w:rsidRPr="00D35B4D" w:rsidRDefault="00F971E1" w:rsidP="00F971E1">
      <w:pPr>
        <w:pStyle w:val="Otsikko1"/>
        <w:rPr>
          <w:lang w:val="en-US"/>
        </w:rPr>
      </w:pPr>
      <w:bookmarkStart w:id="1" w:name="_Toc52290372"/>
      <w:r w:rsidRPr="00D35B4D">
        <w:rPr>
          <w:lang w:val="en-US"/>
        </w:rPr>
        <w:t>Hardware</w:t>
      </w:r>
      <w:bookmarkEnd w:id="1"/>
    </w:p>
    <w:p w14:paraId="5ADC4C36" w14:textId="52BB1D06" w:rsidR="0003375E" w:rsidRPr="00D35B4D" w:rsidRDefault="0003375E" w:rsidP="00C75FE2">
      <w:pPr>
        <w:pStyle w:val="Otsikko2"/>
        <w:rPr>
          <w:lang w:val="en-US"/>
        </w:rPr>
      </w:pPr>
      <w:bookmarkStart w:id="2" w:name="_Toc52290373"/>
      <w:r w:rsidRPr="00D35B4D">
        <w:rPr>
          <w:lang w:val="en-US"/>
        </w:rPr>
        <w:t>LPCXpresso 1549</w:t>
      </w:r>
      <w:bookmarkEnd w:id="2"/>
    </w:p>
    <w:p w14:paraId="6F554665" w14:textId="3CC3C1BC" w:rsidR="00C75FE2" w:rsidRPr="00D35B4D" w:rsidRDefault="00C75FE2" w:rsidP="00C75FE2">
      <w:pPr>
        <w:rPr>
          <w:rFonts w:eastAsiaTheme="minorHAnsi"/>
          <w:lang w:val="en-US"/>
        </w:rPr>
      </w:pPr>
      <w:r w:rsidRPr="00D35B4D">
        <w:rPr>
          <w:rFonts w:eastAsiaTheme="minorHAnsi"/>
          <w:lang w:val="en-US"/>
        </w:rPr>
        <w:t>The LPCXpresso 1549 Cortex-M3 is a low budget microcontroller from NXP. The LPC1549 is an ARM-based developments platform. The microcontroller was chosen by the course teacher for this project.</w:t>
      </w:r>
    </w:p>
    <w:p w14:paraId="384561EF" w14:textId="77777777" w:rsidR="00C75FE2" w:rsidRPr="00D35B4D" w:rsidRDefault="00C75FE2" w:rsidP="00C75FE2">
      <w:pPr>
        <w:keepNext/>
        <w:rPr>
          <w:lang w:val="en-US"/>
        </w:rPr>
      </w:pPr>
      <w:r w:rsidRPr="00D35B4D">
        <w:rPr>
          <w:noProof/>
          <w:lang w:val="en-US"/>
        </w:rPr>
        <w:drawing>
          <wp:inline distT="0" distB="0" distL="0" distR="0" wp14:anchorId="1422B27B" wp14:editId="2B56624F">
            <wp:extent cx="4176167" cy="2333625"/>
            <wp:effectExtent l="0" t="0" r="0" b="0"/>
            <wp:docPr id="1" name="Kuva 1" descr="OM13056UL LPCXpresso-kehityskortti LPC1549:lle N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M13056UL LPCXpresso-kehityskortti LPC1549:lle NX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664" cy="234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302D" w14:textId="119F87B1" w:rsidR="00C75FE2" w:rsidRPr="00D35B4D" w:rsidRDefault="00C75FE2" w:rsidP="00C75FE2">
      <w:pPr>
        <w:pStyle w:val="Kuvaotsikko"/>
        <w:rPr>
          <w:rFonts w:eastAsiaTheme="minorHAnsi"/>
          <w:lang w:val="en-US"/>
        </w:rPr>
      </w:pPr>
      <w:r w:rsidRPr="00D35B4D">
        <w:rPr>
          <w:lang w:val="en-US"/>
        </w:rPr>
        <w:t xml:space="preserve">Figure </w:t>
      </w:r>
      <w:r w:rsidRPr="00D35B4D">
        <w:rPr>
          <w:lang w:val="en-US"/>
        </w:rPr>
        <w:fldChar w:fldCharType="begin"/>
      </w:r>
      <w:r w:rsidRPr="00D35B4D">
        <w:rPr>
          <w:lang w:val="en-US"/>
        </w:rPr>
        <w:instrText xml:space="preserve"> SEQ Figure \* ARABIC </w:instrText>
      </w:r>
      <w:r w:rsidRPr="00D35B4D">
        <w:rPr>
          <w:lang w:val="en-US"/>
        </w:rPr>
        <w:fldChar w:fldCharType="separate"/>
      </w:r>
      <w:r w:rsidR="00D35B4D" w:rsidRPr="00D35B4D">
        <w:rPr>
          <w:noProof/>
          <w:lang w:val="en-US"/>
        </w:rPr>
        <w:t>1</w:t>
      </w:r>
      <w:r w:rsidRPr="00D35B4D">
        <w:rPr>
          <w:lang w:val="en-US"/>
        </w:rPr>
        <w:fldChar w:fldCharType="end"/>
      </w:r>
      <w:r w:rsidRPr="00D35B4D">
        <w:rPr>
          <w:lang w:val="en-US"/>
        </w:rPr>
        <w:t>: Picture of the LPC1549</w:t>
      </w:r>
    </w:p>
    <w:p w14:paraId="1D7C035D" w14:textId="54958568" w:rsidR="0003375E" w:rsidRPr="00D35B4D" w:rsidRDefault="0003375E" w:rsidP="0003375E">
      <w:pPr>
        <w:pStyle w:val="Otsikko2"/>
        <w:rPr>
          <w:lang w:val="en-US"/>
        </w:rPr>
      </w:pPr>
      <w:bookmarkStart w:id="3" w:name="_Toc52290374"/>
      <w:r w:rsidRPr="00D35B4D">
        <w:rPr>
          <w:lang w:val="en-US"/>
        </w:rPr>
        <w:t>XYPlotter</w:t>
      </w:r>
      <w:bookmarkEnd w:id="3"/>
    </w:p>
    <w:p w14:paraId="69421BA7" w14:textId="2D31BB38" w:rsidR="00C75FE2" w:rsidRPr="00D35B4D" w:rsidRDefault="0075458F" w:rsidP="0075458F">
      <w:pPr>
        <w:rPr>
          <w:lang w:val="en-US"/>
        </w:rPr>
      </w:pPr>
      <w:r w:rsidRPr="00D35B4D">
        <w:rPr>
          <w:lang w:val="en-US"/>
        </w:rPr>
        <w:t>XYPlotter is a robot kit provided by the Makeblock company. XYPlotter is used to move a pen or other drawing instruments to create artwork on a flat surface. It can also be used as a laser engraver.</w:t>
      </w:r>
    </w:p>
    <w:p w14:paraId="3C455AFA" w14:textId="77777777" w:rsidR="0075458F" w:rsidRPr="00D35B4D" w:rsidRDefault="0075458F" w:rsidP="0075458F">
      <w:pPr>
        <w:keepNext/>
        <w:rPr>
          <w:lang w:val="en-US"/>
        </w:rPr>
      </w:pPr>
      <w:r w:rsidRPr="00D35B4D">
        <w:rPr>
          <w:noProof/>
          <w:lang w:val="en-US"/>
        </w:rPr>
        <w:lastRenderedPageBreak/>
        <w:drawing>
          <wp:inline distT="0" distB="0" distL="0" distR="0" wp14:anchorId="34A057A0" wp14:editId="62377A4A">
            <wp:extent cx="2743361" cy="1828800"/>
            <wp:effectExtent l="0" t="0" r="0" b="0"/>
            <wp:docPr id="2" name="Kuva 2" descr="x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y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87" cy="183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24A4" w14:textId="794A7FCA" w:rsidR="0075458F" w:rsidRPr="00D35B4D" w:rsidRDefault="0075458F" w:rsidP="0075458F">
      <w:pPr>
        <w:pStyle w:val="Kuvaotsikko"/>
        <w:rPr>
          <w:lang w:val="en-US"/>
        </w:rPr>
      </w:pPr>
      <w:r w:rsidRPr="00D35B4D">
        <w:rPr>
          <w:lang w:val="en-US"/>
        </w:rPr>
        <w:t xml:space="preserve">Figure </w:t>
      </w:r>
      <w:r w:rsidR="00F52729" w:rsidRPr="00D35B4D">
        <w:rPr>
          <w:lang w:val="en-US"/>
        </w:rPr>
        <w:fldChar w:fldCharType="begin"/>
      </w:r>
      <w:r w:rsidR="00F52729" w:rsidRPr="00D35B4D">
        <w:rPr>
          <w:lang w:val="en-US"/>
        </w:rPr>
        <w:instrText xml:space="preserve"> SEQ Figure \* ARABIC </w:instrText>
      </w:r>
      <w:r w:rsidR="00F52729" w:rsidRPr="00D35B4D">
        <w:rPr>
          <w:lang w:val="en-US"/>
        </w:rPr>
        <w:fldChar w:fldCharType="separate"/>
      </w:r>
      <w:r w:rsidR="00D35B4D" w:rsidRPr="00D35B4D">
        <w:rPr>
          <w:noProof/>
          <w:lang w:val="en-US"/>
        </w:rPr>
        <w:t>2</w:t>
      </w:r>
      <w:r w:rsidR="00F52729" w:rsidRPr="00D35B4D">
        <w:rPr>
          <w:noProof/>
          <w:lang w:val="en-US"/>
        </w:rPr>
        <w:fldChar w:fldCharType="end"/>
      </w:r>
      <w:r w:rsidRPr="00D35B4D">
        <w:rPr>
          <w:lang w:val="en-US"/>
        </w:rPr>
        <w:t>: Makeblock's XYPlotter</w:t>
      </w:r>
    </w:p>
    <w:p w14:paraId="5F472D55" w14:textId="4D6F38A9" w:rsidR="00D212C6" w:rsidRPr="00D35B4D" w:rsidRDefault="00D212C6" w:rsidP="00D212C6">
      <w:pPr>
        <w:rPr>
          <w:lang w:val="en-US"/>
        </w:rPr>
      </w:pPr>
      <w:r w:rsidRPr="00D35B4D">
        <w:rPr>
          <w:lang w:val="en-US"/>
        </w:rPr>
        <w:t xml:space="preserve">The XYPlotter uses stepper motors to move in the XY-axis and can be controlled by sending pulses from the microcontroller. Limit switches are used to stop overflowing from the surface and activation stops the motors. Pen is controlled by a servo motor which lifts the pen from the paper. The laser engraver was supported in this plotter and can be used. The laser is a diode laser and can burn pictures to paper. </w:t>
      </w:r>
    </w:p>
    <w:p w14:paraId="65E4AE8F" w14:textId="77777777" w:rsidR="005B0CE3" w:rsidRPr="005B0CE3" w:rsidRDefault="0003375E" w:rsidP="0003375E">
      <w:pPr>
        <w:pStyle w:val="Otsikko2"/>
        <w:rPr>
          <w:rFonts w:eastAsiaTheme="minorHAnsi" w:cstheme="minorHAnsi"/>
          <w:szCs w:val="22"/>
          <w:lang w:val="en-US"/>
        </w:rPr>
      </w:pPr>
      <w:bookmarkStart w:id="4" w:name="_Toc52290375"/>
      <w:r w:rsidRPr="00D35B4D">
        <w:rPr>
          <w:lang w:val="en-US"/>
        </w:rPr>
        <w:t>Signal Capture Board</w:t>
      </w:r>
      <w:bookmarkEnd w:id="4"/>
    </w:p>
    <w:p w14:paraId="12554021" w14:textId="09B7E2B6" w:rsidR="00F971E1" w:rsidRPr="00D35B4D" w:rsidRDefault="005B0CE3" w:rsidP="005B0CE3">
      <w:pPr>
        <w:rPr>
          <w:rFonts w:eastAsiaTheme="minorHAnsi" w:cstheme="minorHAnsi"/>
          <w:szCs w:val="22"/>
          <w:lang w:val="en-US"/>
        </w:rPr>
      </w:pPr>
      <w:r>
        <w:rPr>
          <w:lang w:val="en-US"/>
        </w:rPr>
        <w:t>Signal capture board was used to test the plotter via simulator application. Project was made during the Covid-19 pandemic which meant there was limited access to the plotters.</w:t>
      </w:r>
      <w:r w:rsidR="00363B26">
        <w:rPr>
          <w:lang w:val="en-US"/>
        </w:rPr>
        <w:t xml:space="preserve"> </w:t>
      </w:r>
      <w:r w:rsidR="00F971E1" w:rsidRPr="00D35B4D">
        <w:rPr>
          <w:lang w:val="en-US"/>
        </w:rPr>
        <w:br w:type="page"/>
      </w:r>
    </w:p>
    <w:p w14:paraId="36D5C9AD" w14:textId="72B97C58" w:rsidR="00F971E1" w:rsidRPr="00D35B4D" w:rsidRDefault="00F971E1" w:rsidP="00F971E1">
      <w:pPr>
        <w:pStyle w:val="Otsikko1"/>
        <w:rPr>
          <w:lang w:val="en-US"/>
        </w:rPr>
      </w:pPr>
      <w:bookmarkStart w:id="5" w:name="_Toc52290376"/>
      <w:r w:rsidRPr="00D35B4D">
        <w:rPr>
          <w:lang w:val="en-US"/>
        </w:rPr>
        <w:lastRenderedPageBreak/>
        <w:t>Software</w:t>
      </w:r>
      <w:bookmarkEnd w:id="5"/>
    </w:p>
    <w:p w14:paraId="76C43C1C" w14:textId="2DFE2138" w:rsidR="0003375E" w:rsidRPr="00D35B4D" w:rsidRDefault="0003375E" w:rsidP="0003375E">
      <w:pPr>
        <w:pStyle w:val="Otsikko2"/>
        <w:rPr>
          <w:lang w:val="en-US"/>
        </w:rPr>
      </w:pPr>
      <w:bookmarkStart w:id="6" w:name="_Toc52290377"/>
      <w:r w:rsidRPr="00D35B4D">
        <w:rPr>
          <w:lang w:val="en-US"/>
        </w:rPr>
        <w:t>FreeRTOS</w:t>
      </w:r>
      <w:bookmarkEnd w:id="6"/>
    </w:p>
    <w:p w14:paraId="24DB2F42" w14:textId="491D6E79" w:rsidR="0075458F" w:rsidRPr="00D35B4D" w:rsidRDefault="0075458F" w:rsidP="0075458F">
      <w:pPr>
        <w:pStyle w:val="leipteksti"/>
        <w:rPr>
          <w:lang w:val="en-US"/>
        </w:rPr>
      </w:pPr>
      <w:r w:rsidRPr="00D35B4D">
        <w:rPr>
          <w:lang w:val="en-US"/>
        </w:rPr>
        <w:t>Helping the development side of the project was provided but the FreeRTOS project. FreeRTOS is a real-time operating system kernel distributed under the MIT License. FreeRTOS library is small and simple and easy to use and provides all the necessary functionalities for example: multithreading and tasks, mutexes, semaphores, timers etc.</w:t>
      </w:r>
    </w:p>
    <w:p w14:paraId="1FF9DDC2" w14:textId="4979F0AC" w:rsidR="0003375E" w:rsidRPr="00D35B4D" w:rsidRDefault="0003375E" w:rsidP="0003375E">
      <w:pPr>
        <w:pStyle w:val="Otsikko2"/>
        <w:rPr>
          <w:lang w:val="en-US"/>
        </w:rPr>
      </w:pPr>
      <w:bookmarkStart w:id="7" w:name="_Toc52290378"/>
      <w:r w:rsidRPr="00D35B4D">
        <w:rPr>
          <w:lang w:val="en-US"/>
        </w:rPr>
        <w:t>mDraw</w:t>
      </w:r>
      <w:bookmarkEnd w:id="7"/>
    </w:p>
    <w:p w14:paraId="6612D63E" w14:textId="7B8D2D79" w:rsidR="0075458F" w:rsidRPr="00D35B4D" w:rsidRDefault="0075458F" w:rsidP="0075458F">
      <w:pPr>
        <w:pStyle w:val="leipteksti"/>
        <w:rPr>
          <w:lang w:val="en-US"/>
        </w:rPr>
      </w:pPr>
      <w:r w:rsidRPr="00D35B4D">
        <w:rPr>
          <w:lang w:val="en-US"/>
        </w:rPr>
        <w:t xml:space="preserve">mDraw is a piece of software by the Makeblock company used for many drawing projects. mDraw can digest </w:t>
      </w:r>
      <w:r w:rsidR="00D212C6" w:rsidRPr="00D35B4D">
        <w:rPr>
          <w:lang w:val="en-US"/>
        </w:rPr>
        <w:t>SVG images</w:t>
      </w:r>
      <w:r w:rsidRPr="00D35B4D">
        <w:rPr>
          <w:lang w:val="en-US"/>
        </w:rPr>
        <w:t xml:space="preserve"> and provide the </w:t>
      </w:r>
      <w:r w:rsidR="00D212C6" w:rsidRPr="00D35B4D">
        <w:rPr>
          <w:lang w:val="en-US"/>
        </w:rPr>
        <w:t>gcode</w:t>
      </w:r>
      <w:r w:rsidRPr="00D35B4D">
        <w:rPr>
          <w:lang w:val="en-US"/>
        </w:rPr>
        <w:t xml:space="preserve"> for the specific image. The commands are parsed by the software that was written for this project.</w:t>
      </w:r>
      <w:r w:rsidR="00D212C6" w:rsidRPr="00D35B4D">
        <w:rPr>
          <w:lang w:val="en-US"/>
        </w:rPr>
        <w:t xml:space="preserve"> </w:t>
      </w:r>
    </w:p>
    <w:p w14:paraId="3ABF1678" w14:textId="77777777" w:rsidR="0075458F" w:rsidRPr="00D35B4D" w:rsidRDefault="0075458F" w:rsidP="0075458F">
      <w:pPr>
        <w:pStyle w:val="Koodirivi"/>
      </w:pPr>
      <w:r w:rsidRPr="00D35B4D">
        <w:t>M10</w:t>
      </w:r>
    </w:p>
    <w:p w14:paraId="4FCDD53B" w14:textId="77777777" w:rsidR="0075458F" w:rsidRPr="00D35B4D" w:rsidRDefault="0075458F" w:rsidP="0075458F">
      <w:pPr>
        <w:pStyle w:val="Koodirivi"/>
      </w:pPr>
      <w:r w:rsidRPr="00D35B4D">
        <w:t>G28</w:t>
      </w:r>
    </w:p>
    <w:p w14:paraId="267A17E5" w14:textId="77777777" w:rsidR="0075458F" w:rsidRPr="00D35B4D" w:rsidRDefault="0075458F" w:rsidP="0075458F">
      <w:pPr>
        <w:pStyle w:val="Koodirivi"/>
      </w:pPr>
      <w:r w:rsidRPr="00D35B4D">
        <w:t>G1 X-0.50 Y101.50 A0</w:t>
      </w:r>
    </w:p>
    <w:p w14:paraId="34F36F67" w14:textId="77777777" w:rsidR="0075458F" w:rsidRPr="00D35B4D" w:rsidRDefault="0075458F" w:rsidP="0075458F">
      <w:pPr>
        <w:pStyle w:val="Koodirivi"/>
      </w:pPr>
      <w:r w:rsidRPr="00D35B4D">
        <w:t>M1 90</w:t>
      </w:r>
    </w:p>
    <w:p w14:paraId="7A0599A2" w14:textId="77777777" w:rsidR="0075458F" w:rsidRPr="00D35B4D" w:rsidRDefault="0075458F" w:rsidP="0075458F">
      <w:pPr>
        <w:pStyle w:val="Koodirivi"/>
      </w:pPr>
      <w:r w:rsidRPr="00D35B4D">
        <w:t>G1 X149.50 Y101.50 A0</w:t>
      </w:r>
    </w:p>
    <w:p w14:paraId="43E3C62D" w14:textId="77777777" w:rsidR="0075458F" w:rsidRPr="00D35B4D" w:rsidRDefault="0075458F" w:rsidP="0075458F">
      <w:pPr>
        <w:pStyle w:val="Koodirivi"/>
      </w:pPr>
      <w:r w:rsidRPr="00D35B4D">
        <w:t>G1 X149.50 Y1.41 A0</w:t>
      </w:r>
    </w:p>
    <w:p w14:paraId="7235E217" w14:textId="77777777" w:rsidR="0075458F" w:rsidRPr="00D35B4D" w:rsidRDefault="0075458F" w:rsidP="0075458F">
      <w:pPr>
        <w:pStyle w:val="Koodirivi"/>
      </w:pPr>
      <w:r w:rsidRPr="00D35B4D">
        <w:t>G1 X-0.50 Y1.41 A0</w:t>
      </w:r>
    </w:p>
    <w:p w14:paraId="7F947A86" w14:textId="2A2E26C9" w:rsidR="0075458F" w:rsidRPr="00D35B4D" w:rsidRDefault="0075458F" w:rsidP="0075458F">
      <w:pPr>
        <w:pStyle w:val="Koodirivi"/>
      </w:pPr>
      <w:r w:rsidRPr="00D35B4D">
        <w:t>G1 X-0.50 Y101.50 A0</w:t>
      </w:r>
    </w:p>
    <w:p w14:paraId="4792C3A3" w14:textId="574B192E" w:rsidR="0075458F" w:rsidRPr="00D35B4D" w:rsidRDefault="00D212C6" w:rsidP="0075458F">
      <w:pPr>
        <w:pStyle w:val="Kuvaotsikko"/>
        <w:rPr>
          <w:rFonts w:eastAsiaTheme="minorHAnsi"/>
          <w:lang w:val="en-US"/>
        </w:rPr>
      </w:pPr>
      <w:r w:rsidRPr="00D35B4D">
        <w:rPr>
          <w:rFonts w:eastAsiaTheme="minorHAnsi"/>
          <w:lang w:val="en-US"/>
        </w:rPr>
        <w:t>Figure 3: Example output from mDraw</w:t>
      </w:r>
    </w:p>
    <w:p w14:paraId="7711DFD6" w14:textId="5B057AD5" w:rsidR="00D212C6" w:rsidRPr="00D35B4D" w:rsidRDefault="00D212C6" w:rsidP="00D212C6">
      <w:pPr>
        <w:rPr>
          <w:rFonts w:eastAsiaTheme="minorHAnsi"/>
          <w:lang w:val="en-US"/>
        </w:rPr>
      </w:pPr>
      <w:r w:rsidRPr="00D35B4D">
        <w:rPr>
          <w:rFonts w:eastAsiaTheme="minorHAnsi"/>
          <w:lang w:val="en-US"/>
        </w:rPr>
        <w:t xml:space="preserve">After getting the code from mDraw it was parsed by the software and according instructions were passed to the according pieces of hardware. </w:t>
      </w:r>
    </w:p>
    <w:tbl>
      <w:tblPr>
        <w:tblStyle w:val="Vriksruudukkotaulukko6-korostu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6628" w:rsidRPr="00D35B4D" w14:paraId="2F362184" w14:textId="77777777" w:rsidTr="00D06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51F629" w14:textId="3C66450E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GCode</w:t>
            </w:r>
          </w:p>
        </w:tc>
        <w:tc>
          <w:tcPr>
            <w:tcW w:w="2831" w:type="dxa"/>
          </w:tcPr>
          <w:p w14:paraId="5F5D5949" w14:textId="0EF3DC9B" w:rsidR="00D06628" w:rsidRPr="00D35B4D" w:rsidRDefault="00D06628" w:rsidP="00D21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Inputs</w:t>
            </w:r>
          </w:p>
        </w:tc>
        <w:tc>
          <w:tcPr>
            <w:tcW w:w="2832" w:type="dxa"/>
          </w:tcPr>
          <w:p w14:paraId="1B372FEC" w14:textId="34A9A3F7" w:rsidR="00D06628" w:rsidRPr="00D35B4D" w:rsidRDefault="00D06628" w:rsidP="00D21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Description</w:t>
            </w:r>
          </w:p>
        </w:tc>
      </w:tr>
      <w:tr w:rsidR="00D06628" w:rsidRPr="00D35B4D" w14:paraId="373B4F80" w14:textId="77777777" w:rsidTr="00D0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B081F2" w14:textId="5B25CBB2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M10</w:t>
            </w:r>
          </w:p>
        </w:tc>
        <w:tc>
          <w:tcPr>
            <w:tcW w:w="2831" w:type="dxa"/>
          </w:tcPr>
          <w:p w14:paraId="7075F535" w14:textId="427EED65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2832" w:type="dxa"/>
          </w:tcPr>
          <w:p w14:paraId="784CD95A" w14:textId="07D47EFD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Start command</w:t>
            </w:r>
          </w:p>
        </w:tc>
      </w:tr>
      <w:tr w:rsidR="00D06628" w:rsidRPr="00D35B4D" w14:paraId="04ACD99D" w14:textId="77777777" w:rsidTr="00D0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65BA70" w14:textId="1A20CA4D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M1</w:t>
            </w:r>
          </w:p>
        </w:tc>
        <w:tc>
          <w:tcPr>
            <w:tcW w:w="2831" w:type="dxa"/>
          </w:tcPr>
          <w:p w14:paraId="4EAE4BD4" w14:textId="653C7866" w:rsidR="00D06628" w:rsidRPr="00D35B4D" w:rsidRDefault="00D06628" w:rsidP="00D2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y</w:t>
            </w:r>
          </w:p>
        </w:tc>
        <w:tc>
          <w:tcPr>
            <w:tcW w:w="2832" w:type="dxa"/>
          </w:tcPr>
          <w:p w14:paraId="0F9FE8A6" w14:textId="0AC92DB7" w:rsidR="00D06628" w:rsidRPr="00D35B4D" w:rsidRDefault="00D06628" w:rsidP="00D2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Set pen position</w:t>
            </w:r>
          </w:p>
        </w:tc>
      </w:tr>
      <w:tr w:rsidR="00D06628" w:rsidRPr="00D35B4D" w14:paraId="5AA8CF47" w14:textId="77777777" w:rsidTr="00D0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24FD13" w14:textId="6880F20C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M4</w:t>
            </w:r>
          </w:p>
        </w:tc>
        <w:tc>
          <w:tcPr>
            <w:tcW w:w="2831" w:type="dxa"/>
          </w:tcPr>
          <w:p w14:paraId="040DC614" w14:textId="4CCB1EA7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power</w:t>
            </w:r>
          </w:p>
        </w:tc>
        <w:tc>
          <w:tcPr>
            <w:tcW w:w="2832" w:type="dxa"/>
          </w:tcPr>
          <w:p w14:paraId="1F74B0A1" w14:textId="069706D1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Change laser power</w:t>
            </w:r>
          </w:p>
        </w:tc>
      </w:tr>
      <w:tr w:rsidR="00D06628" w:rsidRPr="00D35B4D" w14:paraId="1633B512" w14:textId="77777777" w:rsidTr="00D0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924B8E0" w14:textId="6F09D0C4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G1</w:t>
            </w:r>
          </w:p>
        </w:tc>
        <w:tc>
          <w:tcPr>
            <w:tcW w:w="2831" w:type="dxa"/>
          </w:tcPr>
          <w:p w14:paraId="30D53A4C" w14:textId="1D32EA09" w:rsidR="00D06628" w:rsidRPr="00D35B4D" w:rsidRDefault="00D06628" w:rsidP="00D2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x, y</w:t>
            </w:r>
          </w:p>
        </w:tc>
        <w:tc>
          <w:tcPr>
            <w:tcW w:w="2832" w:type="dxa"/>
          </w:tcPr>
          <w:p w14:paraId="7F2A560A" w14:textId="0FB69E59" w:rsidR="00D06628" w:rsidRPr="00D35B4D" w:rsidRDefault="00D06628" w:rsidP="00D2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Go to position</w:t>
            </w:r>
          </w:p>
        </w:tc>
      </w:tr>
      <w:tr w:rsidR="00D06628" w:rsidRPr="00D35B4D" w14:paraId="46C996A4" w14:textId="77777777" w:rsidTr="00D0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B63BB2" w14:textId="6C9A0AA8" w:rsidR="00D06628" w:rsidRPr="00D35B4D" w:rsidRDefault="00D06628" w:rsidP="00D212C6">
            <w:pPr>
              <w:rPr>
                <w:rFonts w:eastAsiaTheme="minorHAnsi"/>
                <w:b w:val="0"/>
                <w:bCs w:val="0"/>
                <w:lang w:val="en-US"/>
              </w:rPr>
            </w:pPr>
            <w:r w:rsidRPr="00D35B4D">
              <w:rPr>
                <w:rFonts w:eastAsiaTheme="minorHAnsi"/>
                <w:b w:val="0"/>
                <w:bCs w:val="0"/>
                <w:lang w:val="en-US"/>
              </w:rPr>
              <w:t>G28</w:t>
            </w:r>
          </w:p>
        </w:tc>
        <w:tc>
          <w:tcPr>
            <w:tcW w:w="2831" w:type="dxa"/>
          </w:tcPr>
          <w:p w14:paraId="621CF26E" w14:textId="02C24E0E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2832" w:type="dxa"/>
          </w:tcPr>
          <w:p w14:paraId="0B8D4CD7" w14:textId="655C07D0" w:rsidR="00D06628" w:rsidRPr="00D35B4D" w:rsidRDefault="00D06628" w:rsidP="00D2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 w:rsidRPr="00D35B4D">
              <w:rPr>
                <w:rFonts w:eastAsiaTheme="minorHAnsi"/>
                <w:lang w:val="en-US"/>
              </w:rPr>
              <w:t>Go to origin</w:t>
            </w:r>
          </w:p>
        </w:tc>
      </w:tr>
    </w:tbl>
    <w:p w14:paraId="7C4620E1" w14:textId="77777777" w:rsidR="00D06628" w:rsidRPr="00D35B4D" w:rsidRDefault="00D06628" w:rsidP="00D212C6">
      <w:pPr>
        <w:rPr>
          <w:rFonts w:eastAsiaTheme="minorHAnsi"/>
          <w:lang w:val="en-US"/>
        </w:rPr>
      </w:pPr>
    </w:p>
    <w:p w14:paraId="17A50FA3" w14:textId="77777777" w:rsidR="00D35B4D" w:rsidRPr="00D35B4D" w:rsidRDefault="00D35B4D" w:rsidP="0003375E">
      <w:pPr>
        <w:pStyle w:val="Otsikko2"/>
        <w:rPr>
          <w:rFonts w:eastAsiaTheme="minorHAnsi" w:cstheme="minorHAnsi"/>
          <w:szCs w:val="22"/>
          <w:lang w:val="en-US"/>
        </w:rPr>
      </w:pPr>
      <w:r w:rsidRPr="00D35B4D">
        <w:rPr>
          <w:lang w:val="en-US"/>
        </w:rPr>
        <w:lastRenderedPageBreak/>
        <w:t>Software</w:t>
      </w:r>
    </w:p>
    <w:p w14:paraId="14B10EC0" w14:textId="77777777" w:rsidR="00D35B4D" w:rsidRPr="00D35B4D" w:rsidRDefault="00D35B4D" w:rsidP="00D35B4D">
      <w:pPr>
        <w:keepNext/>
        <w:rPr>
          <w:lang w:val="en-US"/>
        </w:rPr>
      </w:pPr>
      <w:r w:rsidRPr="00D35B4D">
        <w:rPr>
          <w:lang w:val="en-US"/>
        </w:rPr>
        <w:t xml:space="preserve">The whole software was written in C/C++. FreeRTOS library and standard libraries offered much help in the making process. First plan we had drafted looked something like this. </w:t>
      </w:r>
      <w:r w:rsidRPr="00D35B4D">
        <w:rPr>
          <w:noProof/>
          <w:lang w:val="en-US"/>
        </w:rPr>
        <w:drawing>
          <wp:inline distT="0" distB="0" distL="0" distR="0" wp14:anchorId="4A95A709" wp14:editId="3902A34B">
            <wp:extent cx="5391150" cy="2590800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5DD4" w14:textId="3DB4C32F" w:rsidR="00D35B4D" w:rsidRPr="00D35B4D" w:rsidRDefault="00D35B4D" w:rsidP="00D35B4D">
      <w:pPr>
        <w:pStyle w:val="Kuvaotsikko"/>
        <w:rPr>
          <w:lang w:val="en-US"/>
        </w:rPr>
      </w:pPr>
      <w:r w:rsidRPr="00D35B4D">
        <w:rPr>
          <w:lang w:val="en-US"/>
        </w:rPr>
        <w:t>Figure 4: Object diagram</w:t>
      </w:r>
    </w:p>
    <w:p w14:paraId="50E4405E" w14:textId="4D0F54FD" w:rsidR="00F971E1" w:rsidRPr="00D35B4D" w:rsidRDefault="00D35B4D" w:rsidP="00D35B4D">
      <w:pPr>
        <w:rPr>
          <w:lang w:val="en-US"/>
        </w:rPr>
      </w:pPr>
      <w:r w:rsidRPr="00D35B4D">
        <w:rPr>
          <w:lang w:val="en-US"/>
        </w:rPr>
        <w:t xml:space="preserve">We followed the plan quite a lot, but some changes needed to be made while we learned new things. </w:t>
      </w:r>
      <w:r w:rsidR="00246D42">
        <w:rPr>
          <w:lang w:val="en-US"/>
        </w:rPr>
        <w:t>We needed to add more classes to convert UART input to string and add some more functionality to other classes.</w:t>
      </w:r>
      <w:r w:rsidR="00F971E1" w:rsidRPr="00D35B4D">
        <w:rPr>
          <w:lang w:val="en-US"/>
        </w:rPr>
        <w:br w:type="page"/>
      </w:r>
    </w:p>
    <w:p w14:paraId="3A0DCB66" w14:textId="21D2B597" w:rsidR="00F971E1" w:rsidRPr="00D35B4D" w:rsidRDefault="00F971E1" w:rsidP="00F971E1">
      <w:pPr>
        <w:pStyle w:val="Otsikko1"/>
        <w:rPr>
          <w:lang w:val="en-US"/>
        </w:rPr>
      </w:pPr>
      <w:bookmarkStart w:id="8" w:name="_Toc52290380"/>
      <w:r w:rsidRPr="00D35B4D">
        <w:rPr>
          <w:lang w:val="en-US"/>
        </w:rPr>
        <w:lastRenderedPageBreak/>
        <w:t>Outcome</w:t>
      </w:r>
      <w:bookmarkEnd w:id="8"/>
    </w:p>
    <w:sectPr w:rsidR="00F971E1" w:rsidRPr="00D35B4D" w:rsidSect="00A60A2E">
      <w:headerReference w:type="default" r:id="rId20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E2B15" w14:textId="77777777" w:rsidR="00001C51" w:rsidRDefault="00001C51" w:rsidP="00DA42B6">
      <w:r>
        <w:separator/>
      </w:r>
    </w:p>
  </w:endnote>
  <w:endnote w:type="continuationSeparator" w:id="0">
    <w:p w14:paraId="3B9D2F12" w14:textId="77777777" w:rsidR="00001C51" w:rsidRDefault="00001C51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936BE" w14:textId="77777777" w:rsidR="0075458F" w:rsidRDefault="0075458F">
    <w:pPr>
      <w:pStyle w:val="Alatunniste"/>
    </w:pPr>
    <w:r w:rsidRPr="00AF185E">
      <w:rPr>
        <w:noProof/>
      </w:rPr>
      <w:drawing>
        <wp:anchor distT="0" distB="0" distL="114300" distR="114300" simplePos="0" relativeHeight="251662336" behindDoc="0" locked="0" layoutInCell="1" allowOverlap="1" wp14:anchorId="4F474B83" wp14:editId="7D28CDD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633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6262" y="16878"/>
              <wp:lineTo x="16625" y="16878"/>
              <wp:lineTo x="19021" y="15271"/>
              <wp:lineTo x="20546" y="12860"/>
              <wp:lineTo x="20836" y="10448"/>
              <wp:lineTo x="20691" y="0"/>
              <wp:lineTo x="1888" y="0"/>
            </wp:wrapPolygon>
          </wp:wrapTight>
          <wp:docPr id="7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7E751" w14:textId="77777777" w:rsidR="0075458F" w:rsidRDefault="0075458F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C8ED4" w14:textId="77777777" w:rsidR="0075458F" w:rsidRDefault="0075458F" w:rsidP="00E83802">
    <w:pPr>
      <w:pStyle w:val="Alatunniste"/>
    </w:pPr>
    <w:r w:rsidRPr="00AF185E">
      <w:rPr>
        <w:noProof/>
      </w:rPr>
      <w:drawing>
        <wp:anchor distT="0" distB="0" distL="114300" distR="114300" simplePos="0" relativeHeight="251665408" behindDoc="0" locked="0" layoutInCell="1" allowOverlap="1" wp14:anchorId="216D5E24" wp14:editId="7BC144FF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633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6262" y="16878"/>
              <wp:lineTo x="16625" y="16878"/>
              <wp:lineTo x="19021" y="15271"/>
              <wp:lineTo x="20546" y="12860"/>
              <wp:lineTo x="20836" y="10448"/>
              <wp:lineTo x="20691" y="0"/>
              <wp:lineTo x="1888" y="0"/>
            </wp:wrapPolygon>
          </wp:wrapTight>
          <wp:docPr id="12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A038F9" w14:textId="77777777" w:rsidR="0075458F" w:rsidRPr="00600602" w:rsidRDefault="0075458F" w:rsidP="00197DAB">
    <w:pPr>
      <w:pStyle w:val="Alatunniste"/>
      <w:jc w:val="righ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1D7DC" w14:textId="77777777" w:rsidR="0075458F" w:rsidRDefault="0075458F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00688" w14:textId="77777777" w:rsidR="00001C51" w:rsidRDefault="00001C51" w:rsidP="00DA42B6">
      <w:r>
        <w:separator/>
      </w:r>
    </w:p>
  </w:footnote>
  <w:footnote w:type="continuationSeparator" w:id="0">
    <w:p w14:paraId="6A817B56" w14:textId="77777777" w:rsidR="00001C51" w:rsidRDefault="00001C51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A1101" w14:textId="77777777" w:rsidR="0075458F" w:rsidRDefault="0075458F">
    <w:pPr>
      <w:pStyle w:val="Yltunnist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1872441" wp14:editId="28869D2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9040" cy="5401056"/>
          <wp:effectExtent l="0" t="0" r="0" b="0"/>
          <wp:wrapTight wrapText="bothSides">
            <wp:wrapPolygon edited="0">
              <wp:start x="7022" y="1219"/>
              <wp:lineTo x="6478" y="2590"/>
              <wp:lineTo x="1306" y="3124"/>
              <wp:lineTo x="871" y="3276"/>
              <wp:lineTo x="925" y="9905"/>
              <wp:lineTo x="1361" y="11124"/>
              <wp:lineTo x="2395" y="13562"/>
              <wp:lineTo x="2450" y="13867"/>
              <wp:lineTo x="6097" y="14781"/>
              <wp:lineTo x="7077" y="14857"/>
              <wp:lineTo x="7022" y="16000"/>
              <wp:lineTo x="6206" y="16990"/>
              <wp:lineTo x="6206" y="20343"/>
              <wp:lineTo x="11377" y="20343"/>
              <wp:lineTo x="11486" y="17143"/>
              <wp:lineTo x="10560" y="16000"/>
              <wp:lineTo x="10560" y="5029"/>
              <wp:lineTo x="14534" y="4648"/>
              <wp:lineTo x="14589" y="4114"/>
              <wp:lineTo x="11377" y="3810"/>
              <wp:lineTo x="14970" y="3810"/>
              <wp:lineTo x="15242" y="3733"/>
              <wp:lineTo x="14698" y="2590"/>
              <wp:lineTo x="14752" y="1905"/>
              <wp:lineTo x="13827" y="1524"/>
              <wp:lineTo x="11377" y="1219"/>
              <wp:lineTo x="7022" y="1219"/>
            </wp:wrapPolygon>
          </wp:wrapTight>
          <wp:docPr id="6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header_opinnäyte_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40105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3D76B" w14:textId="77777777" w:rsidR="0075458F" w:rsidRDefault="0075458F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B4561" w14:textId="77777777" w:rsidR="0075458F" w:rsidRPr="00197DAB" w:rsidRDefault="0075458F" w:rsidP="00197DAB">
    <w:pPr>
      <w:pStyle w:val="Yltunniste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  <w:t>Tiivistelmä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97BCF" w14:textId="77777777" w:rsidR="0075458F" w:rsidRDefault="0075458F">
    <w:pPr>
      <w:pStyle w:val="Yltunnis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CD406" w14:textId="77777777" w:rsidR="0075458F" w:rsidRPr="00E721D3" w:rsidRDefault="0075458F" w:rsidP="00E721D3">
    <w:pPr>
      <w:pStyle w:val="Yltunniste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  <w:t>Abstract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0FF341" w14:textId="7515EC6C" w:rsidR="0075458F" w:rsidRDefault="0075458F" w:rsidP="00A60A2E">
        <w:pPr>
          <w:pStyle w:val="Yltunniste"/>
          <w:jc w:val="right"/>
        </w:pPr>
      </w:p>
      <w:p w14:paraId="63F3C43A" w14:textId="612652A3" w:rsidR="0075458F" w:rsidRDefault="0075458F" w:rsidP="00A60A2E">
        <w:pPr>
          <w:pStyle w:val="Yltunniste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\* Arabic  \* MERGEFORMAT </w:instrText>
        </w:r>
        <w:r>
          <w:rPr>
            <w:noProof/>
          </w:rPr>
          <w:fldChar w:fldCharType="separate"/>
        </w:r>
        <w:r w:rsidR="00246D42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14:paraId="19BBC714" w14:textId="77777777" w:rsidR="0075458F" w:rsidRPr="006F63EC" w:rsidRDefault="0075458F" w:rsidP="00620258">
    <w:pPr>
      <w:pStyle w:val="Yltunniste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6516"/>
    <w:multiLevelType w:val="multilevel"/>
    <w:tmpl w:val="040B001D"/>
    <w:lvl w:ilvl="0">
      <w:start w:val="1"/>
      <w:numFmt w:val="bullet"/>
      <w:pStyle w:val="Luetelm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0C6F34"/>
    <w:multiLevelType w:val="multilevel"/>
    <w:tmpl w:val="B72A4FE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16FFE"/>
    <w:multiLevelType w:val="hybridMultilevel"/>
    <w:tmpl w:val="2B8E5A1E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EC2DD5"/>
    <w:multiLevelType w:val="hybridMultilevel"/>
    <w:tmpl w:val="178CBBF6"/>
    <w:lvl w:ilvl="0" w:tplc="80D4D1CE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542B83"/>
    <w:multiLevelType w:val="hybridMultilevel"/>
    <w:tmpl w:val="219CD39A"/>
    <w:lvl w:ilvl="0" w:tplc="26084DD4">
      <w:start w:val="1"/>
      <w:numFmt w:val="decimal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8440D"/>
    <w:multiLevelType w:val="hybridMultilevel"/>
    <w:tmpl w:val="5C58FBA0"/>
    <w:lvl w:ilvl="0" w:tplc="DD8CD62C">
      <w:start w:val="1"/>
      <w:numFmt w:val="decimal"/>
      <w:pStyle w:val="Esimerkkikoodinselite"/>
      <w:lvlText w:val="Esimerkkikoodi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778AA"/>
    <w:multiLevelType w:val="hybridMultilevel"/>
    <w:tmpl w:val="FE5A4E46"/>
    <w:lvl w:ilvl="0" w:tplc="5268BB08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9A5"/>
    <w:rsid w:val="00001C51"/>
    <w:rsid w:val="00012E5B"/>
    <w:rsid w:val="00017C03"/>
    <w:rsid w:val="0003375E"/>
    <w:rsid w:val="00033E2E"/>
    <w:rsid w:val="00054746"/>
    <w:rsid w:val="0006111F"/>
    <w:rsid w:val="000664F8"/>
    <w:rsid w:val="0007125A"/>
    <w:rsid w:val="000753B0"/>
    <w:rsid w:val="0008142D"/>
    <w:rsid w:val="000857F4"/>
    <w:rsid w:val="000B0AFB"/>
    <w:rsid w:val="000B4625"/>
    <w:rsid w:val="000C6C48"/>
    <w:rsid w:val="000E0C61"/>
    <w:rsid w:val="001234DC"/>
    <w:rsid w:val="00143663"/>
    <w:rsid w:val="001656EF"/>
    <w:rsid w:val="00192394"/>
    <w:rsid w:val="00197DAB"/>
    <w:rsid w:val="001A201B"/>
    <w:rsid w:val="001B26CF"/>
    <w:rsid w:val="001C512B"/>
    <w:rsid w:val="001E7CA1"/>
    <w:rsid w:val="0021749C"/>
    <w:rsid w:val="002203FB"/>
    <w:rsid w:val="00246D42"/>
    <w:rsid w:val="002552A3"/>
    <w:rsid w:val="00273D44"/>
    <w:rsid w:val="00297BB2"/>
    <w:rsid w:val="002B71EB"/>
    <w:rsid w:val="002C2E64"/>
    <w:rsid w:val="00313F99"/>
    <w:rsid w:val="00347DD1"/>
    <w:rsid w:val="0035186D"/>
    <w:rsid w:val="00363B26"/>
    <w:rsid w:val="00374D20"/>
    <w:rsid w:val="003810B2"/>
    <w:rsid w:val="003A6CD7"/>
    <w:rsid w:val="003B0596"/>
    <w:rsid w:val="003D3396"/>
    <w:rsid w:val="003F0079"/>
    <w:rsid w:val="004152FC"/>
    <w:rsid w:val="0042395B"/>
    <w:rsid w:val="00426B5F"/>
    <w:rsid w:val="00484241"/>
    <w:rsid w:val="00487F91"/>
    <w:rsid w:val="00492FE4"/>
    <w:rsid w:val="00497271"/>
    <w:rsid w:val="004F5C16"/>
    <w:rsid w:val="00501507"/>
    <w:rsid w:val="00507BAE"/>
    <w:rsid w:val="00524B1F"/>
    <w:rsid w:val="00531D49"/>
    <w:rsid w:val="005411EA"/>
    <w:rsid w:val="005474F8"/>
    <w:rsid w:val="005568D3"/>
    <w:rsid w:val="00567465"/>
    <w:rsid w:val="0058090D"/>
    <w:rsid w:val="00586CDF"/>
    <w:rsid w:val="00595122"/>
    <w:rsid w:val="00597BE2"/>
    <w:rsid w:val="005B0CE3"/>
    <w:rsid w:val="005B3B8A"/>
    <w:rsid w:val="005C26E3"/>
    <w:rsid w:val="005C6647"/>
    <w:rsid w:val="005E14BB"/>
    <w:rsid w:val="00600602"/>
    <w:rsid w:val="006037CC"/>
    <w:rsid w:val="00620258"/>
    <w:rsid w:val="006210FB"/>
    <w:rsid w:val="006237FF"/>
    <w:rsid w:val="006447C2"/>
    <w:rsid w:val="00645A45"/>
    <w:rsid w:val="006476DD"/>
    <w:rsid w:val="00660A04"/>
    <w:rsid w:val="006A43C6"/>
    <w:rsid w:val="006B2EC6"/>
    <w:rsid w:val="006C2AAA"/>
    <w:rsid w:val="006D0237"/>
    <w:rsid w:val="006E0991"/>
    <w:rsid w:val="006E2CE6"/>
    <w:rsid w:val="00701D50"/>
    <w:rsid w:val="00703267"/>
    <w:rsid w:val="007473C8"/>
    <w:rsid w:val="0075458F"/>
    <w:rsid w:val="007579B9"/>
    <w:rsid w:val="00763E2A"/>
    <w:rsid w:val="0076746A"/>
    <w:rsid w:val="00786A0E"/>
    <w:rsid w:val="007F03A4"/>
    <w:rsid w:val="00802136"/>
    <w:rsid w:val="0082624E"/>
    <w:rsid w:val="00830096"/>
    <w:rsid w:val="008321C4"/>
    <w:rsid w:val="00851205"/>
    <w:rsid w:val="00864EBB"/>
    <w:rsid w:val="00887597"/>
    <w:rsid w:val="008A6EE5"/>
    <w:rsid w:val="008B75F0"/>
    <w:rsid w:val="00921D8D"/>
    <w:rsid w:val="00934397"/>
    <w:rsid w:val="009403E8"/>
    <w:rsid w:val="00972937"/>
    <w:rsid w:val="009827E5"/>
    <w:rsid w:val="00992554"/>
    <w:rsid w:val="009954D1"/>
    <w:rsid w:val="009A6887"/>
    <w:rsid w:val="009A6DE1"/>
    <w:rsid w:val="009B61FD"/>
    <w:rsid w:val="009C1A5B"/>
    <w:rsid w:val="009C329D"/>
    <w:rsid w:val="009D3630"/>
    <w:rsid w:val="009D3C98"/>
    <w:rsid w:val="009E5DBC"/>
    <w:rsid w:val="009F0164"/>
    <w:rsid w:val="009F495F"/>
    <w:rsid w:val="00A0292E"/>
    <w:rsid w:val="00A03A84"/>
    <w:rsid w:val="00A228E9"/>
    <w:rsid w:val="00A27C99"/>
    <w:rsid w:val="00A44431"/>
    <w:rsid w:val="00A4455C"/>
    <w:rsid w:val="00A505E2"/>
    <w:rsid w:val="00A554DB"/>
    <w:rsid w:val="00A55842"/>
    <w:rsid w:val="00A60A2E"/>
    <w:rsid w:val="00A65FF8"/>
    <w:rsid w:val="00A67332"/>
    <w:rsid w:val="00A87D94"/>
    <w:rsid w:val="00B10311"/>
    <w:rsid w:val="00B23822"/>
    <w:rsid w:val="00B36756"/>
    <w:rsid w:val="00B82DB8"/>
    <w:rsid w:val="00B8704C"/>
    <w:rsid w:val="00B91C6B"/>
    <w:rsid w:val="00BC6AFA"/>
    <w:rsid w:val="00BE7D01"/>
    <w:rsid w:val="00BF615D"/>
    <w:rsid w:val="00C2507D"/>
    <w:rsid w:val="00C44EFB"/>
    <w:rsid w:val="00C478F1"/>
    <w:rsid w:val="00C63055"/>
    <w:rsid w:val="00C70964"/>
    <w:rsid w:val="00C71395"/>
    <w:rsid w:val="00C75FE2"/>
    <w:rsid w:val="00C76D8A"/>
    <w:rsid w:val="00C77EC7"/>
    <w:rsid w:val="00C97BD0"/>
    <w:rsid w:val="00CA73BA"/>
    <w:rsid w:val="00CB253F"/>
    <w:rsid w:val="00CB68F4"/>
    <w:rsid w:val="00CE6FCD"/>
    <w:rsid w:val="00CE735C"/>
    <w:rsid w:val="00D06628"/>
    <w:rsid w:val="00D103B8"/>
    <w:rsid w:val="00D212C6"/>
    <w:rsid w:val="00D2518F"/>
    <w:rsid w:val="00D25791"/>
    <w:rsid w:val="00D35B4D"/>
    <w:rsid w:val="00D37B3B"/>
    <w:rsid w:val="00D56B16"/>
    <w:rsid w:val="00D6669E"/>
    <w:rsid w:val="00D73525"/>
    <w:rsid w:val="00D74266"/>
    <w:rsid w:val="00D97D44"/>
    <w:rsid w:val="00DA42B6"/>
    <w:rsid w:val="00DA5AD4"/>
    <w:rsid w:val="00DB1324"/>
    <w:rsid w:val="00DD1156"/>
    <w:rsid w:val="00DF2688"/>
    <w:rsid w:val="00DF584A"/>
    <w:rsid w:val="00E109A5"/>
    <w:rsid w:val="00E721D3"/>
    <w:rsid w:val="00E72F5D"/>
    <w:rsid w:val="00E83802"/>
    <w:rsid w:val="00E858A3"/>
    <w:rsid w:val="00E97D16"/>
    <w:rsid w:val="00EA200C"/>
    <w:rsid w:val="00EA2080"/>
    <w:rsid w:val="00EB0D78"/>
    <w:rsid w:val="00EB5DB8"/>
    <w:rsid w:val="00F056D9"/>
    <w:rsid w:val="00F14D33"/>
    <w:rsid w:val="00F2102C"/>
    <w:rsid w:val="00F24B3F"/>
    <w:rsid w:val="00F25301"/>
    <w:rsid w:val="00F4546D"/>
    <w:rsid w:val="00F458D6"/>
    <w:rsid w:val="00F52729"/>
    <w:rsid w:val="00F5735D"/>
    <w:rsid w:val="00F70B89"/>
    <w:rsid w:val="00F87676"/>
    <w:rsid w:val="00F9237B"/>
    <w:rsid w:val="00F971E1"/>
    <w:rsid w:val="00FC3CF6"/>
    <w:rsid w:val="00FD25A7"/>
    <w:rsid w:val="00FD6F40"/>
    <w:rsid w:val="00FE2EFC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C79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D2518F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Otsikko1">
    <w:name w:val="heading 1"/>
    <w:basedOn w:val="leipteksti"/>
    <w:next w:val="leipteksti"/>
    <w:link w:val="Otsikko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Otsikko2">
    <w:name w:val="heading 2"/>
    <w:basedOn w:val="leipteksti"/>
    <w:next w:val="leipteksti"/>
    <w:link w:val="Otsikko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Otsikko3">
    <w:name w:val="heading 3"/>
    <w:basedOn w:val="leipteksti"/>
    <w:next w:val="leipteksti"/>
    <w:link w:val="Otsikko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rsid w:val="00A228E9"/>
    <w:pPr>
      <w:keepNext/>
      <w:keepLines/>
      <w:numPr>
        <w:ilvl w:val="3"/>
        <w:numId w:val="1"/>
      </w:numPr>
      <w:spacing w:before="600" w:after="380" w:line="240" w:lineRule="auto"/>
      <w:ind w:left="862" w:hanging="862"/>
      <w:outlineLvl w:val="3"/>
    </w:pPr>
    <w:rPr>
      <w:rFonts w:asciiTheme="majorHAnsi" w:eastAsiaTheme="majorEastAsia" w:hAnsiTheme="majorHAnsi" w:cstheme="majorBidi"/>
      <w:bCs/>
      <w:iCs/>
      <w:szCs w:val="22"/>
      <w:lang w:eastAsia="en-US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A228E9"/>
    <w:pPr>
      <w:keepNext/>
      <w:keepLines/>
      <w:numPr>
        <w:ilvl w:val="4"/>
        <w:numId w:val="1"/>
      </w:numPr>
      <w:spacing w:before="600" w:after="380"/>
      <w:ind w:left="1009" w:hanging="1009"/>
      <w:outlineLvl w:val="4"/>
    </w:pPr>
    <w:rPr>
      <w:rFonts w:asciiTheme="majorHAnsi" w:eastAsiaTheme="majorEastAsia" w:hAnsiTheme="majorHAnsi" w:cstheme="majorBidi"/>
      <w:szCs w:val="22"/>
      <w:lang w:eastAsia="en-US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Metropolialeipteksti">
    <w:name w:val="* Metropolia leipäteksti"/>
    <w:basedOn w:val="Normaali"/>
    <w:rsid w:val="009827E5"/>
    <w:rPr>
      <w:rFonts w:ascii="Arial" w:eastAsia="Times" w:hAnsi="Arial"/>
      <w:sz w:val="20"/>
      <w:szCs w:val="20"/>
      <w:lang w:eastAsia="en-US"/>
    </w:rPr>
  </w:style>
  <w:style w:type="paragraph" w:styleId="Yltunniste">
    <w:name w:val="header"/>
    <w:basedOn w:val="Normaali"/>
    <w:link w:val="Yltunniste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FE2EFC"/>
    <w:rPr>
      <w:rFonts w:asciiTheme="minorHAnsi" w:hAnsiTheme="minorHAnsi"/>
      <w:sz w:val="22"/>
      <w:szCs w:val="24"/>
    </w:rPr>
  </w:style>
  <w:style w:type="paragraph" w:styleId="Alatunniste">
    <w:name w:val="footer"/>
    <w:basedOn w:val="Normaali"/>
    <w:link w:val="Alatunniste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Otsikko2Char">
    <w:name w:val="Otsikko 2 Char"/>
    <w:basedOn w:val="Kappaleenoletusfontti"/>
    <w:link w:val="Otsikko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Otsikko3Char">
    <w:name w:val="Otsikko 3 Char"/>
    <w:basedOn w:val="Kappaleenoletusfontti"/>
    <w:link w:val="Otsikko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uiPriority w:val="9"/>
    <w:rsid w:val="00A228E9"/>
    <w:rPr>
      <w:rFonts w:asciiTheme="majorHAnsi" w:eastAsiaTheme="majorEastAsia" w:hAnsiTheme="majorHAnsi" w:cstheme="majorBidi"/>
      <w:bCs/>
      <w:iCs/>
      <w:sz w:val="22"/>
      <w:szCs w:val="22"/>
      <w:lang w:eastAsia="en-US"/>
    </w:rPr>
  </w:style>
  <w:style w:type="character" w:customStyle="1" w:styleId="Otsikko5Char">
    <w:name w:val="Otsikko 5 Char"/>
    <w:basedOn w:val="Kappaleenoletusfontti"/>
    <w:link w:val="Otsikko5"/>
    <w:uiPriority w:val="9"/>
    <w:rsid w:val="00A228E9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Sisluet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ki">
    <w:name w:val="Hyperlink"/>
    <w:basedOn w:val="Kappaleenoletusfontti"/>
    <w:uiPriority w:val="99"/>
    <w:unhideWhenUsed/>
    <w:rsid w:val="00600602"/>
    <w:rPr>
      <w:color w:val="0000FF" w:themeColor="hyperlink"/>
      <w:u w:val="single"/>
    </w:rPr>
  </w:style>
  <w:style w:type="paragraph" w:customStyle="1" w:styleId="Taulukonselite">
    <w:name w:val="Taulukon selite"/>
    <w:basedOn w:val="leipteksti"/>
    <w:next w:val="leipteksti"/>
    <w:qFormat/>
    <w:rsid w:val="00F458D6"/>
    <w:pPr>
      <w:keepNext/>
      <w:numPr>
        <w:numId w:val="3"/>
      </w:numPr>
      <w:spacing w:line="240" w:lineRule="auto"/>
      <w:ind w:left="1304" w:hanging="1304"/>
    </w:pPr>
    <w:rPr>
      <w:sz w:val="20"/>
    </w:rPr>
  </w:style>
  <w:style w:type="paragraph" w:styleId="Sisluet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Sisluet3">
    <w:name w:val="toc 3"/>
    <w:basedOn w:val="Normaali"/>
    <w:next w:val="Normaali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ali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Normaalitaulukko"/>
    <w:next w:val="TaulukkoRuudukko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ainaus">
    <w:name w:val="Quote"/>
    <w:basedOn w:val="leipteksti"/>
    <w:next w:val="leipteksti"/>
    <w:link w:val="Lainaus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LainausChar">
    <w:name w:val="Lainaus Char"/>
    <w:basedOn w:val="Kappaleenoletusfontti"/>
    <w:link w:val="Lainaus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  <w:ind w:left="567" w:hanging="567"/>
    </w:pPr>
  </w:style>
  <w:style w:type="table" w:styleId="TaulukkoRuudukko">
    <w:name w:val="Table Grid"/>
    <w:basedOn w:val="Normaalitaulukko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liteteksti">
    <w:name w:val="Balloon Text"/>
    <w:basedOn w:val="Normaali"/>
    <w:link w:val="SelitetekstiChar"/>
    <w:rsid w:val="00FE2EFC"/>
    <w:rPr>
      <w:rFonts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ali"/>
    <w:qFormat/>
    <w:rsid w:val="00FE2EFC"/>
    <w:pPr>
      <w:spacing w:line="240" w:lineRule="auto"/>
    </w:pPr>
  </w:style>
  <w:style w:type="paragraph" w:customStyle="1" w:styleId="tiivistelm">
    <w:name w:val="tiivistelmä"/>
    <w:basedOn w:val="Normaali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Normaali"/>
    <w:next w:val="leipteksti"/>
    <w:qFormat/>
    <w:rsid w:val="00D2518F"/>
    <w:pPr>
      <w:numPr>
        <w:numId w:val="5"/>
      </w:numPr>
      <w:tabs>
        <w:tab w:val="left" w:pos="879"/>
      </w:tabs>
      <w:spacing w:before="320" w:after="380" w:line="240" w:lineRule="auto"/>
      <w:ind w:left="851" w:hanging="851"/>
    </w:pPr>
    <w:rPr>
      <w:rFonts w:eastAsiaTheme="minorHAnsi" w:cstheme="minorHAnsi"/>
      <w:sz w:val="20"/>
      <w:szCs w:val="22"/>
      <w:lang w:eastAsia="en-US"/>
    </w:rPr>
  </w:style>
  <w:style w:type="paragraph" w:customStyle="1" w:styleId="Luetelma">
    <w:name w:val="Luetelma"/>
    <w:basedOn w:val="leipteksti"/>
    <w:qFormat/>
    <w:rsid w:val="00F458D6"/>
    <w:pPr>
      <w:numPr>
        <w:numId w:val="6"/>
      </w:numPr>
      <w:spacing w:before="120" w:after="120" w:line="240" w:lineRule="auto"/>
      <w:ind w:left="1304" w:hanging="567"/>
    </w:pPr>
  </w:style>
  <w:style w:type="paragraph" w:customStyle="1" w:styleId="Kuva">
    <w:name w:val="Kuva"/>
    <w:basedOn w:val="Normaali"/>
    <w:next w:val="Kuvanselite"/>
    <w:qFormat/>
    <w:rsid w:val="00D2518F"/>
    <w:pPr>
      <w:keepNext/>
    </w:pPr>
    <w:rPr>
      <w:rFonts w:ascii="Tahoma" w:hAnsi="Tahoma"/>
      <w:noProof/>
    </w:rPr>
  </w:style>
  <w:style w:type="paragraph" w:styleId="Kuvaotsikko">
    <w:name w:val="caption"/>
    <w:basedOn w:val="Normaali"/>
    <w:next w:val="Normaali"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ali"/>
    <w:qFormat/>
    <w:rsid w:val="00992554"/>
  </w:style>
  <w:style w:type="paragraph" w:customStyle="1" w:styleId="Lyhenneluettelonkohta">
    <w:name w:val="Lyhenneluettelon kohta"/>
    <w:basedOn w:val="Normaali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Otsikko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Eiluetteloa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aikkamerkkiteksti">
    <w:name w:val="Placeholder Text"/>
    <w:basedOn w:val="Kappaleenoletusfontti"/>
    <w:uiPriority w:val="99"/>
    <w:semiHidden/>
    <w:rsid w:val="00B8704C"/>
    <w:rPr>
      <w:color w:val="808080"/>
    </w:rPr>
  </w:style>
  <w:style w:type="paragraph" w:customStyle="1" w:styleId="Leiptekstiennenlainaustatailuetelmaa">
    <w:name w:val="Leipäteksti ennen lainausta tai luetelmaa"/>
    <w:basedOn w:val="leipteksti"/>
    <w:qFormat/>
    <w:rsid w:val="001C512B"/>
    <w:pPr>
      <w:spacing w:after="200"/>
    </w:pPr>
  </w:style>
  <w:style w:type="character" w:customStyle="1" w:styleId="Korostettuksite">
    <w:name w:val="Korostettu käsite"/>
    <w:basedOn w:val="Kappaleenoletusfontti"/>
    <w:uiPriority w:val="1"/>
    <w:qFormat/>
    <w:rsid w:val="00DF584A"/>
    <w:rPr>
      <w:b/>
    </w:rPr>
  </w:style>
  <w:style w:type="paragraph" w:customStyle="1" w:styleId="Lainaus1">
    <w:name w:val="Lainaus1"/>
    <w:basedOn w:val="Lainaus"/>
    <w:qFormat/>
    <w:rsid w:val="00DF584A"/>
    <w:rPr>
      <w:szCs w:val="20"/>
    </w:rPr>
  </w:style>
  <w:style w:type="paragraph" w:customStyle="1" w:styleId="Koodirivi">
    <w:name w:val="Koodirivi"/>
    <w:basedOn w:val="leipteksti"/>
    <w:qFormat/>
    <w:rsid w:val="00DF584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 w:after="0" w:line="240" w:lineRule="auto"/>
      <w:jc w:val="left"/>
    </w:pPr>
    <w:rPr>
      <w:rFonts w:ascii="Courier New" w:eastAsiaTheme="minorEastAsia" w:hAnsi="Courier New" w:cs="Courier New"/>
      <w:sz w:val="18"/>
      <w:lang w:val="en-US"/>
    </w:rPr>
  </w:style>
  <w:style w:type="paragraph" w:customStyle="1" w:styleId="Esimerkkikoodinselite">
    <w:name w:val="Esimerkkikoodin selite"/>
    <w:basedOn w:val="Kuvanselite"/>
    <w:next w:val="leipteksti"/>
    <w:qFormat/>
    <w:rsid w:val="00DF584A"/>
    <w:pPr>
      <w:numPr>
        <w:numId w:val="10"/>
      </w:numPr>
      <w:tabs>
        <w:tab w:val="clear" w:pos="879"/>
        <w:tab w:val="left" w:pos="1134"/>
      </w:tabs>
      <w:ind w:left="1843" w:hanging="1829"/>
    </w:pPr>
  </w:style>
  <w:style w:type="paragraph" w:customStyle="1" w:styleId="Kirjoittaja">
    <w:name w:val="Kirjoittaja"/>
    <w:basedOn w:val="Metropolialeipteksti"/>
    <w:qFormat/>
    <w:rsid w:val="00E83802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Opinnytetynalaotsikko">
    <w:name w:val="Opinnäytetyön alaotsikko"/>
    <w:basedOn w:val="Otsikko"/>
    <w:qFormat/>
    <w:rsid w:val="00E83802"/>
    <w:pPr>
      <w:spacing w:before="400"/>
      <w:contextualSpacing w:val="0"/>
      <w:jc w:val="left"/>
    </w:pPr>
    <w:rPr>
      <w:color w:val="000000" w:themeColor="text1"/>
      <w:spacing w:val="5"/>
      <w:sz w:val="36"/>
      <w:szCs w:val="36"/>
    </w:rPr>
  </w:style>
  <w:style w:type="paragraph" w:styleId="Otsikko">
    <w:name w:val="Title"/>
    <w:basedOn w:val="Normaali"/>
    <w:next w:val="Normaali"/>
    <w:link w:val="OtsikkoChar"/>
    <w:rsid w:val="00E838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8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uettelotaulukko4">
    <w:name w:val="List Table 4"/>
    <w:basedOn w:val="Normaalitaulukko"/>
    <w:uiPriority w:val="49"/>
    <w:rsid w:val="00D066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ummaruudukkotaulukko5">
    <w:name w:val="Grid Table 5 Dark"/>
    <w:basedOn w:val="Normaalitaulukko"/>
    <w:uiPriority w:val="50"/>
    <w:rsid w:val="00D066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udukkotaulukko4">
    <w:name w:val="Grid Table 4"/>
    <w:basedOn w:val="Normaalitaulukko"/>
    <w:uiPriority w:val="49"/>
    <w:rsid w:val="00D066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">
    <w:name w:val="Grid Table 6 Colorful"/>
    <w:basedOn w:val="Normaalitaulukko"/>
    <w:uiPriority w:val="51"/>
    <w:rsid w:val="00D0662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D0662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hoj\AppData\Local\Temp\Insin&#246;&#246;rity&#246;pohja_v.8.0.2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86AC1-B704-44D6-9E8E-D5476B8E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Insinöörityöpohja_v.8.0.2.dotx</Template>
  <TotalTime>0</TotalTime>
  <Pages>9</Pages>
  <Words>489</Words>
  <Characters>3968</Characters>
  <Application>Microsoft Office Word</Application>
  <DocSecurity>0</DocSecurity>
  <Lines>33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2020-09-29T13:50:00Z</dcterms:created>
  <dcterms:modified xsi:type="dcterms:W3CDTF">2020-10-06T10:40:00Z</dcterms:modified>
</cp:coreProperties>
</file>